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9FBBEA" w14:textId="77777777" w:rsidR="00D0624A" w:rsidRDefault="00D0624A"/>
    <w:tbl>
      <w:tblPr>
        <w:tblW w:w="9771" w:type="dxa"/>
        <w:tblLayout w:type="fixed"/>
        <w:tblCellMar>
          <w:left w:w="70" w:type="dxa"/>
          <w:right w:w="70" w:type="dxa"/>
        </w:tblCellMar>
        <w:tblLook w:val="0000" w:firstRow="0" w:lastRow="0" w:firstColumn="0" w:lastColumn="0" w:noHBand="0" w:noVBand="0"/>
      </w:tblPr>
      <w:tblGrid>
        <w:gridCol w:w="9771"/>
      </w:tblGrid>
      <w:tr w:rsidR="00D0624A" w14:paraId="0E6D5618" w14:textId="77777777">
        <w:tblPrEx>
          <w:tblCellMar>
            <w:top w:w="0" w:type="dxa"/>
            <w:bottom w:w="0" w:type="dxa"/>
          </w:tblCellMar>
        </w:tblPrEx>
        <w:trPr>
          <w:trHeight w:val="320"/>
        </w:trPr>
        <w:tc>
          <w:tcPr>
            <w:tcW w:w="9771" w:type="dxa"/>
            <w:tcBorders>
              <w:top w:val="single" w:sz="6" w:space="0" w:color="auto"/>
              <w:left w:val="single" w:sz="6" w:space="0" w:color="auto"/>
              <w:right w:val="single" w:sz="6" w:space="0" w:color="auto"/>
            </w:tcBorders>
          </w:tcPr>
          <w:p w14:paraId="74F8F8CA" w14:textId="77777777" w:rsidR="00D0624A" w:rsidRDefault="00D0624A" w:rsidP="00457CFA">
            <w:pPr>
              <w:pStyle w:val="Tabellovsk"/>
            </w:pPr>
            <w:r>
              <w:t>Tittel :</w:t>
            </w:r>
          </w:p>
        </w:tc>
      </w:tr>
      <w:tr w:rsidR="00D0624A" w14:paraId="5E865524" w14:textId="77777777">
        <w:tblPrEx>
          <w:tblCellMar>
            <w:top w:w="0" w:type="dxa"/>
            <w:bottom w:w="0" w:type="dxa"/>
          </w:tblCellMar>
        </w:tblPrEx>
        <w:trPr>
          <w:trHeight w:val="900"/>
        </w:trPr>
        <w:tc>
          <w:tcPr>
            <w:tcW w:w="9771" w:type="dxa"/>
            <w:tcBorders>
              <w:left w:val="single" w:sz="6" w:space="0" w:color="auto"/>
              <w:bottom w:val="single" w:sz="6" w:space="0" w:color="auto"/>
              <w:right w:val="single" w:sz="6" w:space="0" w:color="auto"/>
            </w:tcBorders>
          </w:tcPr>
          <w:p w14:paraId="138CA22D" w14:textId="310A0875" w:rsidR="00D0624A" w:rsidRDefault="007A6EAF" w:rsidP="00457CFA">
            <w:r>
              <w:t xml:space="preserve">Styring hydraulikkran </w:t>
            </w:r>
          </w:p>
          <w:p w14:paraId="15364874" w14:textId="77777777" w:rsidR="00D0624A" w:rsidRDefault="00D0624A" w:rsidP="00417B4E">
            <w:pPr>
              <w:pStyle w:val="InformasjonUth"/>
            </w:pPr>
          </w:p>
        </w:tc>
      </w:tr>
    </w:tbl>
    <w:p w14:paraId="627D3F76" w14:textId="77777777" w:rsidR="00D0624A" w:rsidRDefault="00D0624A"/>
    <w:tbl>
      <w:tblPr>
        <w:tblW w:w="5000" w:type="pct"/>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628"/>
        <w:gridCol w:w="1789"/>
        <w:gridCol w:w="1813"/>
        <w:gridCol w:w="2092"/>
        <w:gridCol w:w="2300"/>
      </w:tblGrid>
      <w:tr w:rsidR="00FA22EE" w14:paraId="4BC43F5B" w14:textId="77777777">
        <w:tblPrEx>
          <w:tblCellMar>
            <w:top w:w="0" w:type="dxa"/>
            <w:bottom w:w="0" w:type="dxa"/>
          </w:tblCellMar>
        </w:tblPrEx>
        <w:trPr>
          <w:trHeight w:val="320"/>
          <w:tblHeader/>
        </w:trPr>
        <w:tc>
          <w:tcPr>
            <w:tcW w:w="9780" w:type="dxa"/>
            <w:gridSpan w:val="5"/>
            <w:tcBorders>
              <w:bottom w:val="nil"/>
            </w:tcBorders>
          </w:tcPr>
          <w:p w14:paraId="79F87598" w14:textId="77777777" w:rsidR="00FA22EE" w:rsidRDefault="00FA22EE" w:rsidP="00457CFA">
            <w:pPr>
              <w:pStyle w:val="Tabellovsk"/>
            </w:pPr>
            <w:r>
              <w:t>Kandidatnummer(e):</w:t>
            </w:r>
          </w:p>
        </w:tc>
      </w:tr>
      <w:tr w:rsidR="00FA22EE" w14:paraId="41BAD8A4" w14:textId="77777777">
        <w:tblPrEx>
          <w:tblCellMar>
            <w:top w:w="0" w:type="dxa"/>
            <w:bottom w:w="0" w:type="dxa"/>
          </w:tblCellMar>
        </w:tblPrEx>
        <w:trPr>
          <w:trHeight w:val="900"/>
          <w:tblHeader/>
        </w:trPr>
        <w:tc>
          <w:tcPr>
            <w:tcW w:w="9780" w:type="dxa"/>
            <w:gridSpan w:val="5"/>
            <w:tcBorders>
              <w:top w:val="nil"/>
              <w:bottom w:val="single" w:sz="6" w:space="0" w:color="auto"/>
            </w:tcBorders>
            <w:vAlign w:val="center"/>
          </w:tcPr>
          <w:p w14:paraId="42BF58B4" w14:textId="202CCBAC" w:rsidR="00FA22EE" w:rsidRDefault="007A6EAF" w:rsidP="00457CFA">
            <w:pPr>
              <w:pStyle w:val="InformasjonUth"/>
            </w:pPr>
            <w:r>
              <w:t>Gruppe 5</w:t>
            </w:r>
          </w:p>
        </w:tc>
      </w:tr>
      <w:tr w:rsidR="00D0624A" w14:paraId="212436E1" w14:textId="77777777">
        <w:tblPrEx>
          <w:tblCellMar>
            <w:top w:w="0" w:type="dxa"/>
            <w:bottom w:w="0" w:type="dxa"/>
          </w:tblCellMar>
        </w:tblPrEx>
        <w:trPr>
          <w:trHeight w:val="320"/>
        </w:trPr>
        <w:tc>
          <w:tcPr>
            <w:tcW w:w="1653" w:type="dxa"/>
            <w:tcBorders>
              <w:bottom w:val="nil"/>
            </w:tcBorders>
          </w:tcPr>
          <w:p w14:paraId="3815F0F5" w14:textId="77777777" w:rsidR="00D0624A" w:rsidRDefault="00D0624A" w:rsidP="00457CFA">
            <w:pPr>
              <w:pStyle w:val="Tabellovsk"/>
            </w:pPr>
            <w:r>
              <w:t>Dato:</w:t>
            </w:r>
          </w:p>
        </w:tc>
        <w:tc>
          <w:tcPr>
            <w:tcW w:w="1818" w:type="dxa"/>
            <w:tcBorders>
              <w:bottom w:val="nil"/>
            </w:tcBorders>
          </w:tcPr>
          <w:p w14:paraId="3CC9B7A1" w14:textId="77777777" w:rsidR="00D0624A" w:rsidRDefault="00D0624A" w:rsidP="00457CFA">
            <w:pPr>
              <w:pStyle w:val="Tabellovsk"/>
            </w:pPr>
            <w:r>
              <w:t>Fagkode:</w:t>
            </w:r>
          </w:p>
        </w:tc>
        <w:tc>
          <w:tcPr>
            <w:tcW w:w="3971" w:type="dxa"/>
            <w:gridSpan w:val="2"/>
            <w:tcBorders>
              <w:bottom w:val="nil"/>
            </w:tcBorders>
          </w:tcPr>
          <w:p w14:paraId="2196600D" w14:textId="77777777" w:rsidR="00D0624A" w:rsidRDefault="00D0624A" w:rsidP="00457CFA">
            <w:pPr>
              <w:pStyle w:val="Tabellovsk"/>
            </w:pPr>
            <w:r>
              <w:t>Fagnavn:</w:t>
            </w:r>
          </w:p>
        </w:tc>
        <w:tc>
          <w:tcPr>
            <w:tcW w:w="2338" w:type="dxa"/>
            <w:tcBorders>
              <w:bottom w:val="nil"/>
            </w:tcBorders>
          </w:tcPr>
          <w:p w14:paraId="20EF8DEB" w14:textId="77777777" w:rsidR="00D0624A" w:rsidRDefault="00D0624A" w:rsidP="00457CFA">
            <w:pPr>
              <w:pStyle w:val="Tabellovsk"/>
            </w:pPr>
            <w:r>
              <w:t>Dokument tilgang:</w:t>
            </w:r>
          </w:p>
        </w:tc>
      </w:tr>
      <w:tr w:rsidR="00D0624A" w14:paraId="621EA2E0" w14:textId="77777777">
        <w:tblPrEx>
          <w:tblCellMar>
            <w:top w:w="0" w:type="dxa"/>
            <w:bottom w:w="0" w:type="dxa"/>
          </w:tblCellMar>
        </w:tblPrEx>
        <w:trPr>
          <w:trHeight w:val="567"/>
        </w:trPr>
        <w:tc>
          <w:tcPr>
            <w:tcW w:w="1653" w:type="dxa"/>
            <w:tcBorders>
              <w:top w:val="nil"/>
              <w:left w:val="single" w:sz="4" w:space="0" w:color="auto"/>
              <w:bottom w:val="single" w:sz="4" w:space="0" w:color="auto"/>
            </w:tcBorders>
            <w:vAlign w:val="center"/>
          </w:tcPr>
          <w:p w14:paraId="055A2CA9" w14:textId="77777777" w:rsidR="00D0624A" w:rsidRDefault="00D0624A" w:rsidP="00417B4E">
            <w:pPr>
              <w:pStyle w:val="Informasjon"/>
            </w:pPr>
          </w:p>
        </w:tc>
        <w:tc>
          <w:tcPr>
            <w:tcW w:w="1818" w:type="dxa"/>
            <w:tcBorders>
              <w:top w:val="nil"/>
              <w:bottom w:val="single" w:sz="4" w:space="0" w:color="auto"/>
            </w:tcBorders>
            <w:vAlign w:val="center"/>
          </w:tcPr>
          <w:p w14:paraId="6F6FF77B" w14:textId="06BC4616" w:rsidR="00D0624A" w:rsidRDefault="007A6EAF" w:rsidP="00417B4E">
            <w:pPr>
              <w:pStyle w:val="Informasjon"/>
            </w:pPr>
            <w:r>
              <w:t>IE203512</w:t>
            </w:r>
          </w:p>
        </w:tc>
        <w:tc>
          <w:tcPr>
            <w:tcW w:w="3971" w:type="dxa"/>
            <w:gridSpan w:val="2"/>
            <w:tcBorders>
              <w:top w:val="nil"/>
              <w:bottom w:val="single" w:sz="4" w:space="0" w:color="auto"/>
              <w:right w:val="single" w:sz="4" w:space="0" w:color="auto"/>
            </w:tcBorders>
            <w:vAlign w:val="center"/>
          </w:tcPr>
          <w:p w14:paraId="35760A58" w14:textId="44C31999" w:rsidR="00D0624A" w:rsidRDefault="007A6EAF" w:rsidP="00417B4E">
            <w:pPr>
              <w:pStyle w:val="Informasjon"/>
            </w:pPr>
            <w:r>
              <w:t>Industrielle styresystemer</w:t>
            </w:r>
          </w:p>
        </w:tc>
        <w:tc>
          <w:tcPr>
            <w:tcW w:w="2338" w:type="dxa"/>
            <w:tcBorders>
              <w:top w:val="nil"/>
              <w:bottom w:val="single" w:sz="4" w:space="0" w:color="auto"/>
              <w:right w:val="single" w:sz="4" w:space="0" w:color="auto"/>
            </w:tcBorders>
            <w:vAlign w:val="center"/>
          </w:tcPr>
          <w:p w14:paraId="0C7791BC" w14:textId="77777777" w:rsidR="00D0624A" w:rsidRDefault="00D0624A" w:rsidP="00417B4E">
            <w:pPr>
              <w:pStyle w:val="Informasjon"/>
            </w:pPr>
          </w:p>
        </w:tc>
      </w:tr>
      <w:tr w:rsidR="00FA22EE" w14:paraId="35011433" w14:textId="77777777">
        <w:tblPrEx>
          <w:tblCellMar>
            <w:top w:w="0" w:type="dxa"/>
            <w:bottom w:w="0" w:type="dxa"/>
          </w:tblCellMar>
        </w:tblPrEx>
        <w:trPr>
          <w:trHeight w:val="320"/>
        </w:trPr>
        <w:tc>
          <w:tcPr>
            <w:tcW w:w="5316" w:type="dxa"/>
            <w:gridSpan w:val="3"/>
            <w:tcBorders>
              <w:top w:val="single" w:sz="4" w:space="0" w:color="auto"/>
            </w:tcBorders>
          </w:tcPr>
          <w:p w14:paraId="4C5B5373" w14:textId="77777777" w:rsidR="00FA22EE" w:rsidRDefault="00FA22EE" w:rsidP="00457CFA">
            <w:pPr>
              <w:pStyle w:val="Tabellovsk"/>
            </w:pPr>
            <w:r>
              <w:t>Studium:</w:t>
            </w:r>
          </w:p>
        </w:tc>
        <w:tc>
          <w:tcPr>
            <w:tcW w:w="2126" w:type="dxa"/>
            <w:tcBorders>
              <w:top w:val="single" w:sz="4" w:space="0" w:color="auto"/>
            </w:tcBorders>
          </w:tcPr>
          <w:p w14:paraId="669D4814" w14:textId="77777777" w:rsidR="00FA22EE" w:rsidRDefault="00FA22EE" w:rsidP="00457CFA">
            <w:pPr>
              <w:pStyle w:val="Tabellovsk"/>
            </w:pPr>
            <w:r>
              <w:t>Ant sider/Vedlegg:</w:t>
            </w:r>
          </w:p>
        </w:tc>
        <w:tc>
          <w:tcPr>
            <w:tcW w:w="2338" w:type="dxa"/>
            <w:tcBorders>
              <w:top w:val="single" w:sz="4" w:space="0" w:color="auto"/>
            </w:tcBorders>
          </w:tcPr>
          <w:p w14:paraId="3AE31749" w14:textId="77777777" w:rsidR="00FA22EE" w:rsidRDefault="00FA22EE" w:rsidP="00457CFA">
            <w:pPr>
              <w:pStyle w:val="Tabellovsk"/>
            </w:pPr>
            <w:r>
              <w:t>Bibl. nr:</w:t>
            </w:r>
          </w:p>
        </w:tc>
      </w:tr>
      <w:tr w:rsidR="00FA22EE" w14:paraId="67EB2B4E" w14:textId="77777777">
        <w:tblPrEx>
          <w:tblCellMar>
            <w:top w:w="0" w:type="dxa"/>
            <w:bottom w:w="0" w:type="dxa"/>
          </w:tblCellMar>
        </w:tblPrEx>
        <w:trPr>
          <w:trHeight w:val="567"/>
        </w:trPr>
        <w:tc>
          <w:tcPr>
            <w:tcW w:w="5316" w:type="dxa"/>
            <w:gridSpan w:val="3"/>
            <w:vAlign w:val="center"/>
          </w:tcPr>
          <w:p w14:paraId="0570C9B7" w14:textId="09DFFA02" w:rsidR="00FA22EE" w:rsidRDefault="007A6EAF" w:rsidP="00457CFA">
            <w:pPr>
              <w:pStyle w:val="Informasjon"/>
            </w:pPr>
            <w:r>
              <w:t>Pågående</w:t>
            </w:r>
          </w:p>
        </w:tc>
        <w:tc>
          <w:tcPr>
            <w:tcW w:w="2126" w:type="dxa"/>
            <w:vAlign w:val="center"/>
          </w:tcPr>
          <w:p w14:paraId="52F71525" w14:textId="77777777" w:rsidR="00FA22EE" w:rsidRDefault="00FA22EE" w:rsidP="00417B4E">
            <w:pPr>
              <w:pStyle w:val="Informasjon"/>
              <w:jc w:val="center"/>
            </w:pPr>
            <w:r>
              <w:t>/</w:t>
            </w:r>
          </w:p>
        </w:tc>
        <w:tc>
          <w:tcPr>
            <w:tcW w:w="2338" w:type="dxa"/>
            <w:vAlign w:val="center"/>
          </w:tcPr>
          <w:p w14:paraId="6BF317F6" w14:textId="77777777" w:rsidR="00FA22EE" w:rsidRDefault="00FA22EE" w:rsidP="00457CFA">
            <w:pPr>
              <w:pStyle w:val="Informasjon"/>
            </w:pPr>
          </w:p>
        </w:tc>
      </w:tr>
    </w:tbl>
    <w:p w14:paraId="43E941C0" w14:textId="77777777" w:rsidR="00E0610E" w:rsidRDefault="00E0610E"/>
    <w:tbl>
      <w:tblPr>
        <w:tblW w:w="9781" w:type="dxa"/>
        <w:tblLayout w:type="fixed"/>
        <w:tblCellMar>
          <w:left w:w="70" w:type="dxa"/>
          <w:right w:w="70" w:type="dxa"/>
        </w:tblCellMar>
        <w:tblLook w:val="0000" w:firstRow="0" w:lastRow="0" w:firstColumn="0" w:lastColumn="0" w:noHBand="0" w:noVBand="0"/>
      </w:tblPr>
      <w:tblGrid>
        <w:gridCol w:w="9781"/>
      </w:tblGrid>
      <w:tr w:rsidR="00E0610E" w14:paraId="2F16C658" w14:textId="77777777">
        <w:tblPrEx>
          <w:tblCellMar>
            <w:top w:w="0" w:type="dxa"/>
            <w:bottom w:w="0" w:type="dxa"/>
          </w:tblCellMar>
        </w:tblPrEx>
        <w:trPr>
          <w:trHeight w:val="320"/>
        </w:trPr>
        <w:tc>
          <w:tcPr>
            <w:tcW w:w="9781" w:type="dxa"/>
            <w:tcBorders>
              <w:top w:val="single" w:sz="6" w:space="0" w:color="auto"/>
              <w:left w:val="single" w:sz="6" w:space="0" w:color="auto"/>
              <w:right w:val="single" w:sz="6" w:space="0" w:color="auto"/>
            </w:tcBorders>
          </w:tcPr>
          <w:p w14:paraId="668C4A99" w14:textId="4F9E1FB6" w:rsidR="00E0610E" w:rsidRDefault="00650489">
            <w:pPr>
              <w:pStyle w:val="Tabellovsk"/>
            </w:pPr>
            <w:r>
              <w:t>Veileder(e)</w:t>
            </w:r>
            <w:bookmarkStart w:id="0" w:name="_GoBack"/>
            <w:bookmarkEnd w:id="0"/>
            <w:r w:rsidR="00E0610E">
              <w:t>:</w:t>
            </w:r>
          </w:p>
        </w:tc>
      </w:tr>
      <w:tr w:rsidR="00E0610E" w14:paraId="230FD8FB" w14:textId="77777777">
        <w:tblPrEx>
          <w:tblCellMar>
            <w:top w:w="0" w:type="dxa"/>
            <w:bottom w:w="0" w:type="dxa"/>
          </w:tblCellMar>
        </w:tblPrEx>
        <w:trPr>
          <w:trHeight w:val="900"/>
        </w:trPr>
        <w:tc>
          <w:tcPr>
            <w:tcW w:w="9781" w:type="dxa"/>
            <w:tcBorders>
              <w:left w:val="single" w:sz="6" w:space="0" w:color="auto"/>
              <w:bottom w:val="single" w:sz="6" w:space="0" w:color="auto"/>
              <w:right w:val="single" w:sz="6" w:space="0" w:color="auto"/>
            </w:tcBorders>
          </w:tcPr>
          <w:p w14:paraId="17C3F3FD" w14:textId="77777777" w:rsidR="00E0610E" w:rsidRDefault="00E0610E"/>
          <w:p w14:paraId="5373F877" w14:textId="28BE575B" w:rsidR="00453BD5" w:rsidRDefault="007A6EAF" w:rsidP="00417B4E">
            <w:pPr>
              <w:pStyle w:val="Informasjon"/>
            </w:pPr>
            <w:r>
              <w:t>Ottar Osen</w:t>
            </w:r>
          </w:p>
        </w:tc>
      </w:tr>
    </w:tbl>
    <w:p w14:paraId="3203D04E" w14:textId="77777777" w:rsidR="00E0610E" w:rsidRDefault="00E0610E"/>
    <w:tbl>
      <w:tblPr>
        <w:tblW w:w="0" w:type="auto"/>
        <w:tblLayout w:type="fixed"/>
        <w:tblCellMar>
          <w:left w:w="70" w:type="dxa"/>
          <w:right w:w="70" w:type="dxa"/>
        </w:tblCellMar>
        <w:tblLook w:val="0000" w:firstRow="0" w:lastRow="0" w:firstColumn="0" w:lastColumn="0" w:noHBand="0" w:noVBand="0"/>
      </w:tblPr>
      <w:tblGrid>
        <w:gridCol w:w="9771"/>
      </w:tblGrid>
      <w:tr w:rsidR="00E0610E" w14:paraId="59170F69" w14:textId="77777777">
        <w:tblPrEx>
          <w:tblCellMar>
            <w:top w:w="0" w:type="dxa"/>
            <w:bottom w:w="0" w:type="dxa"/>
          </w:tblCellMar>
        </w:tblPrEx>
        <w:trPr>
          <w:trHeight w:val="320"/>
        </w:trPr>
        <w:tc>
          <w:tcPr>
            <w:tcW w:w="9771" w:type="dxa"/>
            <w:tcBorders>
              <w:top w:val="single" w:sz="6" w:space="0" w:color="auto"/>
              <w:left w:val="single" w:sz="6" w:space="0" w:color="auto"/>
              <w:right w:val="single" w:sz="6" w:space="0" w:color="auto"/>
            </w:tcBorders>
          </w:tcPr>
          <w:p w14:paraId="575AFFE0" w14:textId="77777777" w:rsidR="00E0610E" w:rsidRDefault="00E0610E">
            <w:pPr>
              <w:pStyle w:val="Tabellovsk"/>
            </w:pPr>
            <w:r>
              <w:t>Sammendrag:</w:t>
            </w:r>
          </w:p>
        </w:tc>
      </w:tr>
      <w:tr w:rsidR="00E0610E" w14:paraId="16D57DEC" w14:textId="77777777">
        <w:tblPrEx>
          <w:tblCellMar>
            <w:top w:w="0" w:type="dxa"/>
            <w:bottom w:w="0" w:type="dxa"/>
          </w:tblCellMar>
        </w:tblPrEx>
        <w:trPr>
          <w:trHeight w:val="5151"/>
        </w:trPr>
        <w:tc>
          <w:tcPr>
            <w:tcW w:w="9771" w:type="dxa"/>
            <w:tcBorders>
              <w:left w:val="single" w:sz="6" w:space="0" w:color="auto"/>
              <w:bottom w:val="single" w:sz="6" w:space="0" w:color="auto"/>
              <w:right w:val="single" w:sz="6" w:space="0" w:color="auto"/>
            </w:tcBorders>
          </w:tcPr>
          <w:p w14:paraId="64B72395" w14:textId="77777777" w:rsidR="00E0610E" w:rsidRDefault="00E0610E" w:rsidP="00417B4E">
            <w:pPr>
              <w:pStyle w:val="Informasjon"/>
              <w:rPr>
                <w:lang w:val="de-DE"/>
              </w:rPr>
            </w:pPr>
            <w:bookmarkStart w:id="1" w:name="Sammendrag"/>
            <w:bookmarkEnd w:id="1"/>
          </w:p>
          <w:p w14:paraId="60DCEF4E" w14:textId="77777777" w:rsidR="00272F4D" w:rsidRDefault="00272F4D" w:rsidP="00272F4D">
            <w:pPr>
              <w:pStyle w:val="Comment"/>
              <w:rPr>
                <w:lang w:val="de-DE"/>
              </w:rPr>
            </w:pPr>
            <w:r>
              <w:rPr>
                <w:lang w:val="de-DE"/>
              </w:rPr>
              <w:t>[Sammendraget her skal være identisk til kapittelet SAMMENDRAG i rapporten]</w:t>
            </w:r>
          </w:p>
        </w:tc>
      </w:tr>
    </w:tbl>
    <w:p w14:paraId="174C8082" w14:textId="77777777" w:rsidR="00E0610E" w:rsidRDefault="00E0610E">
      <w:pPr>
        <w:rPr>
          <w:lang w:val="de-DE"/>
        </w:rPr>
      </w:pPr>
    </w:p>
    <w:p w14:paraId="6CEAB06C" w14:textId="77777777" w:rsidR="001D6F9B" w:rsidRDefault="00E0610E">
      <w:pPr>
        <w:jc w:val="center"/>
        <w:rPr>
          <w:i/>
        </w:rPr>
      </w:pPr>
      <w:r>
        <w:rPr>
          <w:i/>
        </w:rPr>
        <w:t>Denne oppgaven er en eksamensbesvarelse utført av studenter ved Høgskolen i Ålesund.</w:t>
      </w:r>
    </w:p>
    <w:p w14:paraId="027F1E18" w14:textId="77777777" w:rsidR="00960D8B" w:rsidRDefault="001D6F9B" w:rsidP="00AD1D6F">
      <w:pPr>
        <w:pStyle w:val="Preface"/>
      </w:pPr>
      <w:r>
        <w:br w:type="page"/>
      </w:r>
      <w:r w:rsidR="00960D8B">
        <w:lastRenderedPageBreak/>
        <w:t>Forord</w:t>
      </w:r>
    </w:p>
    <w:p w14:paraId="61B21FC3" w14:textId="77777777" w:rsidR="00417B4E" w:rsidRDefault="00417B4E" w:rsidP="00417B4E">
      <w:pPr>
        <w:pStyle w:val="Brdtekst"/>
      </w:pPr>
    </w:p>
    <w:p w14:paraId="097959A8" w14:textId="77777777" w:rsidR="00960D8B" w:rsidRDefault="00960D8B" w:rsidP="00960D8B">
      <w:pPr>
        <w:pStyle w:val="Comment"/>
      </w:pPr>
      <w:r>
        <w:t xml:space="preserve">[Forordet skal være en personlig introduksjon til hovedprosjektet; fortelle hvorfor og hvordan prosjektet er blitt gjennomført. Man bør evt nevne oppdragsgiver, samarbeidspartnere og personer som man har fått hjelp og støtte fra i prosjektet.  </w:t>
      </w:r>
    </w:p>
    <w:p w14:paraId="0F713609" w14:textId="77777777" w:rsidR="00960D8B" w:rsidRDefault="00960D8B" w:rsidP="00960D8B">
      <w:pPr>
        <w:pStyle w:val="Comment"/>
      </w:pPr>
      <w:r>
        <w:t>(det er ikke nødvendig med forord)]</w:t>
      </w:r>
    </w:p>
    <w:p w14:paraId="0532ACFF" w14:textId="77777777" w:rsidR="00417B4E" w:rsidRDefault="00417B4E" w:rsidP="00417B4E">
      <w:pPr>
        <w:pStyle w:val="Brdtekst"/>
      </w:pPr>
    </w:p>
    <w:p w14:paraId="04236F2F" w14:textId="77777777" w:rsidR="00E0610E" w:rsidRDefault="00960D8B" w:rsidP="00960D8B">
      <w:pPr>
        <w:pStyle w:val="Tittel"/>
      </w:pPr>
      <w:r>
        <w:br w:type="page"/>
      </w:r>
      <w:r w:rsidR="00FA69EA">
        <w:lastRenderedPageBreak/>
        <w:t>INNHOLD</w:t>
      </w:r>
    </w:p>
    <w:p w14:paraId="5E6D088F" w14:textId="77777777" w:rsidR="00417B4E" w:rsidRDefault="00417B4E" w:rsidP="00417B4E">
      <w:pPr>
        <w:pStyle w:val="Brdtekst"/>
      </w:pPr>
    </w:p>
    <w:p w14:paraId="17EE2F6B" w14:textId="77777777" w:rsidR="00386724" w:rsidRDefault="00386724">
      <w:pPr>
        <w:pStyle w:val="INNH1"/>
        <w:tabs>
          <w:tab w:val="right" w:pos="9628"/>
        </w:tabs>
        <w:rPr>
          <w:b w:val="0"/>
          <w:bCs w:val="0"/>
          <w:caps w:val="0"/>
          <w:noProof/>
          <w:sz w:val="24"/>
          <w:szCs w:val="24"/>
          <w:lang w:val="en-US" w:eastAsia="en-US"/>
        </w:rPr>
      </w:pPr>
      <w:r>
        <w:rPr>
          <w:b w:val="0"/>
          <w:bCs w:val="0"/>
          <w:i/>
        </w:rPr>
        <w:fldChar w:fldCharType="begin"/>
      </w:r>
      <w:r>
        <w:rPr>
          <w:b w:val="0"/>
          <w:bCs w:val="0"/>
          <w:i/>
        </w:rPr>
        <w:instrText xml:space="preserve"> TOC \o "1-3" \h \z \u </w:instrText>
      </w:r>
      <w:r>
        <w:rPr>
          <w:b w:val="0"/>
          <w:bCs w:val="0"/>
          <w:i/>
        </w:rPr>
        <w:fldChar w:fldCharType="separate"/>
      </w:r>
      <w:hyperlink w:anchor="_Toc133835283" w:history="1">
        <w:r w:rsidRPr="006629B4">
          <w:rPr>
            <w:rStyle w:val="Hyperkobling"/>
            <w:noProof/>
          </w:rPr>
          <w:t>SAMMENDRAG</w:t>
        </w:r>
        <w:r>
          <w:rPr>
            <w:noProof/>
            <w:webHidden/>
          </w:rPr>
          <w:tab/>
        </w:r>
        <w:r>
          <w:rPr>
            <w:noProof/>
            <w:webHidden/>
          </w:rPr>
          <w:fldChar w:fldCharType="begin"/>
        </w:r>
        <w:r>
          <w:rPr>
            <w:noProof/>
            <w:webHidden/>
          </w:rPr>
          <w:instrText xml:space="preserve"> PAGEREF _Toc133835283 \h </w:instrText>
        </w:r>
        <w:r w:rsidR="00457CFA">
          <w:rPr>
            <w:noProof/>
          </w:rPr>
        </w:r>
        <w:r>
          <w:rPr>
            <w:noProof/>
            <w:webHidden/>
          </w:rPr>
          <w:fldChar w:fldCharType="separate"/>
        </w:r>
        <w:r w:rsidR="00212BF4">
          <w:rPr>
            <w:noProof/>
            <w:webHidden/>
          </w:rPr>
          <w:t>4</w:t>
        </w:r>
        <w:r>
          <w:rPr>
            <w:noProof/>
            <w:webHidden/>
          </w:rPr>
          <w:fldChar w:fldCharType="end"/>
        </w:r>
      </w:hyperlink>
    </w:p>
    <w:p w14:paraId="279DCAB4" w14:textId="77777777" w:rsidR="00386724" w:rsidRDefault="00386724">
      <w:pPr>
        <w:pStyle w:val="INNH1"/>
        <w:tabs>
          <w:tab w:val="right" w:pos="9628"/>
        </w:tabs>
        <w:rPr>
          <w:b w:val="0"/>
          <w:bCs w:val="0"/>
          <w:caps w:val="0"/>
          <w:noProof/>
          <w:sz w:val="24"/>
          <w:szCs w:val="24"/>
          <w:lang w:val="en-US" w:eastAsia="en-US"/>
        </w:rPr>
      </w:pPr>
      <w:hyperlink w:anchor="_Toc133835284" w:history="1">
        <w:r w:rsidRPr="006629B4">
          <w:rPr>
            <w:rStyle w:val="Hyperkobling"/>
            <w:noProof/>
          </w:rPr>
          <w:t>TERMINOLOGI</w:t>
        </w:r>
        <w:r>
          <w:rPr>
            <w:noProof/>
            <w:webHidden/>
          </w:rPr>
          <w:tab/>
        </w:r>
        <w:r>
          <w:rPr>
            <w:noProof/>
            <w:webHidden/>
          </w:rPr>
          <w:fldChar w:fldCharType="begin"/>
        </w:r>
        <w:r>
          <w:rPr>
            <w:noProof/>
            <w:webHidden/>
          </w:rPr>
          <w:instrText xml:space="preserve"> PAGEREF _Toc133835284 \h </w:instrText>
        </w:r>
        <w:r w:rsidR="00457CFA">
          <w:rPr>
            <w:noProof/>
          </w:rPr>
        </w:r>
        <w:r>
          <w:rPr>
            <w:noProof/>
            <w:webHidden/>
          </w:rPr>
          <w:fldChar w:fldCharType="separate"/>
        </w:r>
        <w:r w:rsidR="00212BF4">
          <w:rPr>
            <w:noProof/>
            <w:webHidden/>
          </w:rPr>
          <w:t>4</w:t>
        </w:r>
        <w:r>
          <w:rPr>
            <w:noProof/>
            <w:webHidden/>
          </w:rPr>
          <w:fldChar w:fldCharType="end"/>
        </w:r>
      </w:hyperlink>
    </w:p>
    <w:p w14:paraId="6B762305" w14:textId="77777777" w:rsidR="00386724" w:rsidRDefault="00386724">
      <w:pPr>
        <w:pStyle w:val="INNH2"/>
        <w:tabs>
          <w:tab w:val="right" w:pos="9628"/>
        </w:tabs>
        <w:rPr>
          <w:smallCaps w:val="0"/>
          <w:noProof/>
          <w:sz w:val="24"/>
          <w:szCs w:val="24"/>
          <w:lang w:val="en-US" w:eastAsia="en-US"/>
        </w:rPr>
      </w:pPr>
      <w:hyperlink w:anchor="_Toc133835285" w:history="1">
        <w:r w:rsidRPr="006629B4">
          <w:rPr>
            <w:rStyle w:val="Hyperkobling"/>
            <w:noProof/>
          </w:rPr>
          <w:t>Begreper</w:t>
        </w:r>
        <w:r>
          <w:rPr>
            <w:noProof/>
            <w:webHidden/>
          </w:rPr>
          <w:tab/>
        </w:r>
        <w:r>
          <w:rPr>
            <w:noProof/>
            <w:webHidden/>
          </w:rPr>
          <w:fldChar w:fldCharType="begin"/>
        </w:r>
        <w:r>
          <w:rPr>
            <w:noProof/>
            <w:webHidden/>
          </w:rPr>
          <w:instrText xml:space="preserve"> PAGEREF _Toc133835285 \h </w:instrText>
        </w:r>
        <w:r w:rsidR="00457CFA">
          <w:rPr>
            <w:noProof/>
          </w:rPr>
        </w:r>
        <w:r>
          <w:rPr>
            <w:noProof/>
            <w:webHidden/>
          </w:rPr>
          <w:fldChar w:fldCharType="separate"/>
        </w:r>
        <w:r w:rsidR="00212BF4">
          <w:rPr>
            <w:noProof/>
            <w:webHidden/>
          </w:rPr>
          <w:t>4</w:t>
        </w:r>
        <w:r>
          <w:rPr>
            <w:noProof/>
            <w:webHidden/>
          </w:rPr>
          <w:fldChar w:fldCharType="end"/>
        </w:r>
      </w:hyperlink>
    </w:p>
    <w:p w14:paraId="2E2A6988" w14:textId="77777777" w:rsidR="00386724" w:rsidRDefault="00386724">
      <w:pPr>
        <w:pStyle w:val="INNH2"/>
        <w:tabs>
          <w:tab w:val="right" w:pos="9628"/>
        </w:tabs>
        <w:rPr>
          <w:smallCaps w:val="0"/>
          <w:noProof/>
          <w:sz w:val="24"/>
          <w:szCs w:val="24"/>
          <w:lang w:val="en-US" w:eastAsia="en-US"/>
        </w:rPr>
      </w:pPr>
      <w:hyperlink w:anchor="_Toc133835286" w:history="1">
        <w:r w:rsidRPr="006629B4">
          <w:rPr>
            <w:rStyle w:val="Hyperkobling"/>
            <w:noProof/>
          </w:rPr>
          <w:t>Notasjon</w:t>
        </w:r>
        <w:r>
          <w:rPr>
            <w:noProof/>
            <w:webHidden/>
          </w:rPr>
          <w:tab/>
        </w:r>
        <w:r>
          <w:rPr>
            <w:noProof/>
            <w:webHidden/>
          </w:rPr>
          <w:fldChar w:fldCharType="begin"/>
        </w:r>
        <w:r>
          <w:rPr>
            <w:noProof/>
            <w:webHidden/>
          </w:rPr>
          <w:instrText xml:space="preserve"> PAGEREF _Toc133835286 \h </w:instrText>
        </w:r>
        <w:r w:rsidR="00457CFA">
          <w:rPr>
            <w:noProof/>
          </w:rPr>
        </w:r>
        <w:r>
          <w:rPr>
            <w:noProof/>
            <w:webHidden/>
          </w:rPr>
          <w:fldChar w:fldCharType="separate"/>
        </w:r>
        <w:r w:rsidR="00212BF4">
          <w:rPr>
            <w:noProof/>
            <w:webHidden/>
          </w:rPr>
          <w:t>4</w:t>
        </w:r>
        <w:r>
          <w:rPr>
            <w:noProof/>
            <w:webHidden/>
          </w:rPr>
          <w:fldChar w:fldCharType="end"/>
        </w:r>
      </w:hyperlink>
    </w:p>
    <w:p w14:paraId="2C1F63D8" w14:textId="77777777" w:rsidR="00386724" w:rsidRDefault="00386724">
      <w:pPr>
        <w:pStyle w:val="INNH2"/>
        <w:tabs>
          <w:tab w:val="right" w:pos="9628"/>
        </w:tabs>
        <w:rPr>
          <w:smallCaps w:val="0"/>
          <w:noProof/>
          <w:sz w:val="24"/>
          <w:szCs w:val="24"/>
          <w:lang w:val="en-US" w:eastAsia="en-US"/>
        </w:rPr>
      </w:pPr>
      <w:hyperlink w:anchor="_Toc133835287" w:history="1">
        <w:r w:rsidRPr="006629B4">
          <w:rPr>
            <w:rStyle w:val="Hyperkobling"/>
            <w:noProof/>
          </w:rPr>
          <w:t>Symboler</w:t>
        </w:r>
        <w:r>
          <w:rPr>
            <w:noProof/>
            <w:webHidden/>
          </w:rPr>
          <w:tab/>
        </w:r>
        <w:r>
          <w:rPr>
            <w:noProof/>
            <w:webHidden/>
          </w:rPr>
          <w:fldChar w:fldCharType="begin"/>
        </w:r>
        <w:r>
          <w:rPr>
            <w:noProof/>
            <w:webHidden/>
          </w:rPr>
          <w:instrText xml:space="preserve"> PAGEREF _Toc133835287 \h </w:instrText>
        </w:r>
        <w:r w:rsidR="00457CFA">
          <w:rPr>
            <w:noProof/>
          </w:rPr>
        </w:r>
        <w:r>
          <w:rPr>
            <w:noProof/>
            <w:webHidden/>
          </w:rPr>
          <w:fldChar w:fldCharType="separate"/>
        </w:r>
        <w:r w:rsidR="00212BF4">
          <w:rPr>
            <w:noProof/>
            <w:webHidden/>
          </w:rPr>
          <w:t>4</w:t>
        </w:r>
        <w:r>
          <w:rPr>
            <w:noProof/>
            <w:webHidden/>
          </w:rPr>
          <w:fldChar w:fldCharType="end"/>
        </w:r>
      </w:hyperlink>
    </w:p>
    <w:p w14:paraId="4B461C5A" w14:textId="77777777" w:rsidR="00386724" w:rsidRDefault="00386724">
      <w:pPr>
        <w:pStyle w:val="INNH2"/>
        <w:tabs>
          <w:tab w:val="right" w:pos="9628"/>
        </w:tabs>
        <w:rPr>
          <w:smallCaps w:val="0"/>
          <w:noProof/>
          <w:sz w:val="24"/>
          <w:szCs w:val="24"/>
          <w:lang w:val="en-US" w:eastAsia="en-US"/>
        </w:rPr>
      </w:pPr>
      <w:hyperlink w:anchor="_Toc133835288" w:history="1">
        <w:r w:rsidRPr="006629B4">
          <w:rPr>
            <w:rStyle w:val="Hyperkobling"/>
            <w:noProof/>
          </w:rPr>
          <w:t>Forkortelser</w:t>
        </w:r>
        <w:r>
          <w:rPr>
            <w:noProof/>
            <w:webHidden/>
          </w:rPr>
          <w:tab/>
        </w:r>
        <w:r>
          <w:rPr>
            <w:noProof/>
            <w:webHidden/>
          </w:rPr>
          <w:fldChar w:fldCharType="begin"/>
        </w:r>
        <w:r>
          <w:rPr>
            <w:noProof/>
            <w:webHidden/>
          </w:rPr>
          <w:instrText xml:space="preserve"> PAGEREF _Toc133835288 \h </w:instrText>
        </w:r>
        <w:r w:rsidR="00457CFA">
          <w:rPr>
            <w:noProof/>
          </w:rPr>
        </w:r>
        <w:r>
          <w:rPr>
            <w:noProof/>
            <w:webHidden/>
          </w:rPr>
          <w:fldChar w:fldCharType="separate"/>
        </w:r>
        <w:r w:rsidR="00212BF4">
          <w:rPr>
            <w:noProof/>
            <w:webHidden/>
          </w:rPr>
          <w:t>4</w:t>
        </w:r>
        <w:r>
          <w:rPr>
            <w:noProof/>
            <w:webHidden/>
          </w:rPr>
          <w:fldChar w:fldCharType="end"/>
        </w:r>
      </w:hyperlink>
    </w:p>
    <w:p w14:paraId="5BBA7C17" w14:textId="77777777" w:rsidR="00386724" w:rsidRDefault="00386724">
      <w:pPr>
        <w:pStyle w:val="INNH1"/>
        <w:tabs>
          <w:tab w:val="left" w:pos="400"/>
          <w:tab w:val="right" w:pos="9628"/>
        </w:tabs>
        <w:rPr>
          <w:b w:val="0"/>
          <w:bCs w:val="0"/>
          <w:caps w:val="0"/>
          <w:noProof/>
          <w:sz w:val="24"/>
          <w:szCs w:val="24"/>
          <w:lang w:val="en-US" w:eastAsia="en-US"/>
        </w:rPr>
      </w:pPr>
      <w:hyperlink w:anchor="_Toc133835289" w:history="1">
        <w:r w:rsidRPr="006629B4">
          <w:rPr>
            <w:rStyle w:val="Hyperkobling"/>
            <w:noProof/>
          </w:rPr>
          <w:t>1</w:t>
        </w:r>
        <w:r>
          <w:rPr>
            <w:b w:val="0"/>
            <w:bCs w:val="0"/>
            <w:caps w:val="0"/>
            <w:noProof/>
            <w:sz w:val="24"/>
            <w:szCs w:val="24"/>
            <w:lang w:val="en-US" w:eastAsia="en-US"/>
          </w:rPr>
          <w:tab/>
        </w:r>
        <w:r w:rsidRPr="006629B4">
          <w:rPr>
            <w:rStyle w:val="Hyperkobling"/>
            <w:noProof/>
          </w:rPr>
          <w:t>INNLEDNING</w:t>
        </w:r>
        <w:r>
          <w:rPr>
            <w:noProof/>
            <w:webHidden/>
          </w:rPr>
          <w:tab/>
        </w:r>
        <w:r>
          <w:rPr>
            <w:noProof/>
            <w:webHidden/>
          </w:rPr>
          <w:fldChar w:fldCharType="begin"/>
        </w:r>
        <w:r>
          <w:rPr>
            <w:noProof/>
            <w:webHidden/>
          </w:rPr>
          <w:instrText xml:space="preserve"> PAGEREF _Toc133835289 \h </w:instrText>
        </w:r>
        <w:r w:rsidR="00457CFA">
          <w:rPr>
            <w:noProof/>
          </w:rPr>
        </w:r>
        <w:r>
          <w:rPr>
            <w:noProof/>
            <w:webHidden/>
          </w:rPr>
          <w:fldChar w:fldCharType="separate"/>
        </w:r>
        <w:r w:rsidR="00212BF4">
          <w:rPr>
            <w:noProof/>
            <w:webHidden/>
          </w:rPr>
          <w:t>5</w:t>
        </w:r>
        <w:r>
          <w:rPr>
            <w:noProof/>
            <w:webHidden/>
          </w:rPr>
          <w:fldChar w:fldCharType="end"/>
        </w:r>
      </w:hyperlink>
    </w:p>
    <w:p w14:paraId="1C375E91" w14:textId="77777777" w:rsidR="00386724" w:rsidRDefault="00386724">
      <w:pPr>
        <w:pStyle w:val="INNH1"/>
        <w:tabs>
          <w:tab w:val="left" w:pos="400"/>
          <w:tab w:val="right" w:pos="9628"/>
        </w:tabs>
        <w:rPr>
          <w:b w:val="0"/>
          <w:bCs w:val="0"/>
          <w:caps w:val="0"/>
          <w:noProof/>
          <w:sz w:val="24"/>
          <w:szCs w:val="24"/>
          <w:lang w:val="en-US" w:eastAsia="en-US"/>
        </w:rPr>
      </w:pPr>
      <w:hyperlink w:anchor="_Toc133835290" w:history="1">
        <w:r w:rsidRPr="006629B4">
          <w:rPr>
            <w:rStyle w:val="Hyperkobling"/>
            <w:noProof/>
          </w:rPr>
          <w:t>2</w:t>
        </w:r>
        <w:r>
          <w:rPr>
            <w:b w:val="0"/>
            <w:bCs w:val="0"/>
            <w:caps w:val="0"/>
            <w:noProof/>
            <w:sz w:val="24"/>
            <w:szCs w:val="24"/>
            <w:lang w:val="en-US" w:eastAsia="en-US"/>
          </w:rPr>
          <w:tab/>
        </w:r>
        <w:r w:rsidRPr="006629B4">
          <w:rPr>
            <w:rStyle w:val="Hyperkobling"/>
            <w:noProof/>
          </w:rPr>
          <w:t>TEORETISK GRUNNLAG</w:t>
        </w:r>
        <w:r>
          <w:rPr>
            <w:noProof/>
            <w:webHidden/>
          </w:rPr>
          <w:tab/>
        </w:r>
        <w:r>
          <w:rPr>
            <w:noProof/>
            <w:webHidden/>
          </w:rPr>
          <w:fldChar w:fldCharType="begin"/>
        </w:r>
        <w:r>
          <w:rPr>
            <w:noProof/>
            <w:webHidden/>
          </w:rPr>
          <w:instrText xml:space="preserve"> PAGEREF _Toc133835290 \h </w:instrText>
        </w:r>
        <w:r w:rsidR="00457CFA">
          <w:rPr>
            <w:noProof/>
          </w:rPr>
        </w:r>
        <w:r>
          <w:rPr>
            <w:noProof/>
            <w:webHidden/>
          </w:rPr>
          <w:fldChar w:fldCharType="separate"/>
        </w:r>
        <w:r w:rsidR="00212BF4">
          <w:rPr>
            <w:noProof/>
            <w:webHidden/>
          </w:rPr>
          <w:t>5</w:t>
        </w:r>
        <w:r>
          <w:rPr>
            <w:noProof/>
            <w:webHidden/>
          </w:rPr>
          <w:fldChar w:fldCharType="end"/>
        </w:r>
      </w:hyperlink>
    </w:p>
    <w:p w14:paraId="13339CD9" w14:textId="77777777" w:rsidR="00386724" w:rsidRDefault="00386724">
      <w:pPr>
        <w:pStyle w:val="INNH1"/>
        <w:tabs>
          <w:tab w:val="left" w:pos="400"/>
          <w:tab w:val="right" w:pos="9628"/>
        </w:tabs>
        <w:rPr>
          <w:b w:val="0"/>
          <w:bCs w:val="0"/>
          <w:caps w:val="0"/>
          <w:noProof/>
          <w:sz w:val="24"/>
          <w:szCs w:val="24"/>
          <w:lang w:val="en-US" w:eastAsia="en-US"/>
        </w:rPr>
      </w:pPr>
      <w:hyperlink w:anchor="_Toc133835291" w:history="1">
        <w:r w:rsidRPr="006629B4">
          <w:rPr>
            <w:rStyle w:val="Hyperkobling"/>
            <w:noProof/>
          </w:rPr>
          <w:t>3</w:t>
        </w:r>
        <w:r>
          <w:rPr>
            <w:b w:val="0"/>
            <w:bCs w:val="0"/>
            <w:caps w:val="0"/>
            <w:noProof/>
            <w:sz w:val="24"/>
            <w:szCs w:val="24"/>
            <w:lang w:val="en-US" w:eastAsia="en-US"/>
          </w:rPr>
          <w:tab/>
        </w:r>
        <w:r w:rsidRPr="006629B4">
          <w:rPr>
            <w:rStyle w:val="Hyperkobling"/>
            <w:noProof/>
          </w:rPr>
          <w:t>MATERIALER OG METODE</w:t>
        </w:r>
        <w:r>
          <w:rPr>
            <w:noProof/>
            <w:webHidden/>
          </w:rPr>
          <w:tab/>
        </w:r>
        <w:r>
          <w:rPr>
            <w:noProof/>
            <w:webHidden/>
          </w:rPr>
          <w:fldChar w:fldCharType="begin"/>
        </w:r>
        <w:r>
          <w:rPr>
            <w:noProof/>
            <w:webHidden/>
          </w:rPr>
          <w:instrText xml:space="preserve"> PAGEREF _Toc133835291 \h </w:instrText>
        </w:r>
        <w:r w:rsidR="00457CFA">
          <w:rPr>
            <w:noProof/>
          </w:rPr>
        </w:r>
        <w:r>
          <w:rPr>
            <w:noProof/>
            <w:webHidden/>
          </w:rPr>
          <w:fldChar w:fldCharType="separate"/>
        </w:r>
        <w:r w:rsidR="00212BF4">
          <w:rPr>
            <w:noProof/>
            <w:webHidden/>
          </w:rPr>
          <w:t>5</w:t>
        </w:r>
        <w:r>
          <w:rPr>
            <w:noProof/>
            <w:webHidden/>
          </w:rPr>
          <w:fldChar w:fldCharType="end"/>
        </w:r>
      </w:hyperlink>
    </w:p>
    <w:p w14:paraId="3E14DED7" w14:textId="77777777" w:rsidR="00386724" w:rsidRDefault="00386724">
      <w:pPr>
        <w:pStyle w:val="INNH1"/>
        <w:tabs>
          <w:tab w:val="left" w:pos="400"/>
          <w:tab w:val="right" w:pos="9628"/>
        </w:tabs>
        <w:rPr>
          <w:b w:val="0"/>
          <w:bCs w:val="0"/>
          <w:caps w:val="0"/>
          <w:noProof/>
          <w:sz w:val="24"/>
          <w:szCs w:val="24"/>
          <w:lang w:val="en-US" w:eastAsia="en-US"/>
        </w:rPr>
      </w:pPr>
      <w:hyperlink w:anchor="_Toc133835292" w:history="1">
        <w:r w:rsidRPr="006629B4">
          <w:rPr>
            <w:rStyle w:val="Hyperkobling"/>
            <w:noProof/>
          </w:rPr>
          <w:t>4</w:t>
        </w:r>
        <w:r>
          <w:rPr>
            <w:b w:val="0"/>
            <w:bCs w:val="0"/>
            <w:caps w:val="0"/>
            <w:noProof/>
            <w:sz w:val="24"/>
            <w:szCs w:val="24"/>
            <w:lang w:val="en-US" w:eastAsia="en-US"/>
          </w:rPr>
          <w:tab/>
        </w:r>
        <w:r w:rsidRPr="006629B4">
          <w:rPr>
            <w:rStyle w:val="Hyperkobling"/>
            <w:noProof/>
          </w:rPr>
          <w:t>RESULTATER</w:t>
        </w:r>
        <w:r>
          <w:rPr>
            <w:noProof/>
            <w:webHidden/>
          </w:rPr>
          <w:tab/>
        </w:r>
        <w:r>
          <w:rPr>
            <w:noProof/>
            <w:webHidden/>
          </w:rPr>
          <w:fldChar w:fldCharType="begin"/>
        </w:r>
        <w:r>
          <w:rPr>
            <w:noProof/>
            <w:webHidden/>
          </w:rPr>
          <w:instrText xml:space="preserve"> PAGEREF _Toc133835292 \h </w:instrText>
        </w:r>
        <w:r w:rsidR="00457CFA">
          <w:rPr>
            <w:noProof/>
          </w:rPr>
        </w:r>
        <w:r>
          <w:rPr>
            <w:noProof/>
            <w:webHidden/>
          </w:rPr>
          <w:fldChar w:fldCharType="separate"/>
        </w:r>
        <w:r w:rsidR="00212BF4">
          <w:rPr>
            <w:noProof/>
            <w:webHidden/>
          </w:rPr>
          <w:t>5</w:t>
        </w:r>
        <w:r>
          <w:rPr>
            <w:noProof/>
            <w:webHidden/>
          </w:rPr>
          <w:fldChar w:fldCharType="end"/>
        </w:r>
      </w:hyperlink>
    </w:p>
    <w:p w14:paraId="41B5A5D0" w14:textId="77777777" w:rsidR="00386724" w:rsidRDefault="00386724">
      <w:pPr>
        <w:pStyle w:val="INNH1"/>
        <w:tabs>
          <w:tab w:val="left" w:pos="400"/>
          <w:tab w:val="right" w:pos="9628"/>
        </w:tabs>
        <w:rPr>
          <w:b w:val="0"/>
          <w:bCs w:val="0"/>
          <w:caps w:val="0"/>
          <w:noProof/>
          <w:sz w:val="24"/>
          <w:szCs w:val="24"/>
          <w:lang w:val="en-US" w:eastAsia="en-US"/>
        </w:rPr>
      </w:pPr>
      <w:hyperlink w:anchor="_Toc133835293" w:history="1">
        <w:r w:rsidRPr="006629B4">
          <w:rPr>
            <w:rStyle w:val="Hyperkobling"/>
            <w:noProof/>
          </w:rPr>
          <w:t>5</w:t>
        </w:r>
        <w:r>
          <w:rPr>
            <w:b w:val="0"/>
            <w:bCs w:val="0"/>
            <w:caps w:val="0"/>
            <w:noProof/>
            <w:sz w:val="24"/>
            <w:szCs w:val="24"/>
            <w:lang w:val="en-US" w:eastAsia="en-US"/>
          </w:rPr>
          <w:tab/>
        </w:r>
        <w:r w:rsidRPr="006629B4">
          <w:rPr>
            <w:rStyle w:val="Hyperkobling"/>
            <w:noProof/>
          </w:rPr>
          <w:t>DRØFTING</w:t>
        </w:r>
        <w:r>
          <w:rPr>
            <w:noProof/>
            <w:webHidden/>
          </w:rPr>
          <w:tab/>
        </w:r>
        <w:r>
          <w:rPr>
            <w:noProof/>
            <w:webHidden/>
          </w:rPr>
          <w:fldChar w:fldCharType="begin"/>
        </w:r>
        <w:r>
          <w:rPr>
            <w:noProof/>
            <w:webHidden/>
          </w:rPr>
          <w:instrText xml:space="preserve"> PAGEREF _Toc133835293 \h </w:instrText>
        </w:r>
        <w:r w:rsidR="00457CFA">
          <w:rPr>
            <w:noProof/>
          </w:rPr>
        </w:r>
        <w:r>
          <w:rPr>
            <w:noProof/>
            <w:webHidden/>
          </w:rPr>
          <w:fldChar w:fldCharType="separate"/>
        </w:r>
        <w:r w:rsidR="00212BF4">
          <w:rPr>
            <w:noProof/>
            <w:webHidden/>
          </w:rPr>
          <w:t>5</w:t>
        </w:r>
        <w:r>
          <w:rPr>
            <w:noProof/>
            <w:webHidden/>
          </w:rPr>
          <w:fldChar w:fldCharType="end"/>
        </w:r>
      </w:hyperlink>
    </w:p>
    <w:p w14:paraId="70A6EFE1" w14:textId="77777777" w:rsidR="00386724" w:rsidRDefault="00386724">
      <w:pPr>
        <w:pStyle w:val="INNH1"/>
        <w:tabs>
          <w:tab w:val="left" w:pos="400"/>
          <w:tab w:val="right" w:pos="9628"/>
        </w:tabs>
        <w:rPr>
          <w:b w:val="0"/>
          <w:bCs w:val="0"/>
          <w:caps w:val="0"/>
          <w:noProof/>
          <w:sz w:val="24"/>
          <w:szCs w:val="24"/>
          <w:lang w:val="en-US" w:eastAsia="en-US"/>
        </w:rPr>
      </w:pPr>
      <w:hyperlink w:anchor="_Toc133835294" w:history="1">
        <w:r w:rsidRPr="006629B4">
          <w:rPr>
            <w:rStyle w:val="Hyperkobling"/>
            <w:noProof/>
          </w:rPr>
          <w:t>6</w:t>
        </w:r>
        <w:r>
          <w:rPr>
            <w:b w:val="0"/>
            <w:bCs w:val="0"/>
            <w:caps w:val="0"/>
            <w:noProof/>
            <w:sz w:val="24"/>
            <w:szCs w:val="24"/>
            <w:lang w:val="en-US" w:eastAsia="en-US"/>
          </w:rPr>
          <w:tab/>
        </w:r>
        <w:r w:rsidRPr="006629B4">
          <w:rPr>
            <w:rStyle w:val="Hyperkobling"/>
            <w:noProof/>
          </w:rPr>
          <w:t>KONKLUSJON</w:t>
        </w:r>
        <w:r>
          <w:rPr>
            <w:noProof/>
            <w:webHidden/>
          </w:rPr>
          <w:tab/>
        </w:r>
        <w:r>
          <w:rPr>
            <w:noProof/>
            <w:webHidden/>
          </w:rPr>
          <w:fldChar w:fldCharType="begin"/>
        </w:r>
        <w:r>
          <w:rPr>
            <w:noProof/>
            <w:webHidden/>
          </w:rPr>
          <w:instrText xml:space="preserve"> PAGEREF _Toc133835294 \h </w:instrText>
        </w:r>
        <w:r w:rsidR="00457CFA">
          <w:rPr>
            <w:noProof/>
          </w:rPr>
        </w:r>
        <w:r>
          <w:rPr>
            <w:noProof/>
            <w:webHidden/>
          </w:rPr>
          <w:fldChar w:fldCharType="separate"/>
        </w:r>
        <w:r w:rsidR="00212BF4">
          <w:rPr>
            <w:noProof/>
            <w:webHidden/>
          </w:rPr>
          <w:t>5</w:t>
        </w:r>
        <w:r>
          <w:rPr>
            <w:noProof/>
            <w:webHidden/>
          </w:rPr>
          <w:fldChar w:fldCharType="end"/>
        </w:r>
      </w:hyperlink>
    </w:p>
    <w:p w14:paraId="4F4D8A57" w14:textId="77777777" w:rsidR="00386724" w:rsidRDefault="00386724">
      <w:pPr>
        <w:pStyle w:val="INNH1"/>
        <w:tabs>
          <w:tab w:val="left" w:pos="400"/>
          <w:tab w:val="right" w:pos="9628"/>
        </w:tabs>
        <w:rPr>
          <w:b w:val="0"/>
          <w:bCs w:val="0"/>
          <w:caps w:val="0"/>
          <w:noProof/>
          <w:sz w:val="24"/>
          <w:szCs w:val="24"/>
          <w:lang w:val="en-US" w:eastAsia="en-US"/>
        </w:rPr>
      </w:pPr>
      <w:hyperlink w:anchor="_Toc133835295" w:history="1">
        <w:r w:rsidRPr="006629B4">
          <w:rPr>
            <w:rStyle w:val="Hyperkobling"/>
            <w:noProof/>
          </w:rPr>
          <w:t>7</w:t>
        </w:r>
        <w:r>
          <w:rPr>
            <w:b w:val="0"/>
            <w:bCs w:val="0"/>
            <w:caps w:val="0"/>
            <w:noProof/>
            <w:sz w:val="24"/>
            <w:szCs w:val="24"/>
            <w:lang w:val="en-US" w:eastAsia="en-US"/>
          </w:rPr>
          <w:tab/>
        </w:r>
        <w:r w:rsidRPr="006629B4">
          <w:rPr>
            <w:rStyle w:val="Hyperkobling"/>
            <w:noProof/>
          </w:rPr>
          <w:t>REFERANSER</w:t>
        </w:r>
        <w:r>
          <w:rPr>
            <w:noProof/>
            <w:webHidden/>
          </w:rPr>
          <w:tab/>
        </w:r>
        <w:r>
          <w:rPr>
            <w:noProof/>
            <w:webHidden/>
          </w:rPr>
          <w:fldChar w:fldCharType="begin"/>
        </w:r>
        <w:r>
          <w:rPr>
            <w:noProof/>
            <w:webHidden/>
          </w:rPr>
          <w:instrText xml:space="preserve"> PAGEREF _Toc133835295 \h </w:instrText>
        </w:r>
        <w:r w:rsidR="00457CFA">
          <w:rPr>
            <w:noProof/>
          </w:rPr>
        </w:r>
        <w:r>
          <w:rPr>
            <w:noProof/>
            <w:webHidden/>
          </w:rPr>
          <w:fldChar w:fldCharType="separate"/>
        </w:r>
        <w:r w:rsidR="00212BF4">
          <w:rPr>
            <w:noProof/>
            <w:webHidden/>
          </w:rPr>
          <w:t>5</w:t>
        </w:r>
        <w:r>
          <w:rPr>
            <w:noProof/>
            <w:webHidden/>
          </w:rPr>
          <w:fldChar w:fldCharType="end"/>
        </w:r>
      </w:hyperlink>
    </w:p>
    <w:p w14:paraId="6CC11254" w14:textId="77777777" w:rsidR="00386724" w:rsidRDefault="00386724">
      <w:pPr>
        <w:pStyle w:val="INNH1"/>
        <w:tabs>
          <w:tab w:val="right" w:pos="9628"/>
        </w:tabs>
        <w:rPr>
          <w:b w:val="0"/>
          <w:bCs w:val="0"/>
          <w:caps w:val="0"/>
          <w:noProof/>
          <w:sz w:val="24"/>
          <w:szCs w:val="24"/>
          <w:lang w:val="en-US" w:eastAsia="en-US"/>
        </w:rPr>
      </w:pPr>
      <w:hyperlink w:anchor="_Toc133835296" w:history="1">
        <w:r w:rsidRPr="006629B4">
          <w:rPr>
            <w:rStyle w:val="Hyperkobling"/>
            <w:noProof/>
          </w:rPr>
          <w:t>VEDLEGG</w:t>
        </w:r>
        <w:r>
          <w:rPr>
            <w:noProof/>
            <w:webHidden/>
          </w:rPr>
          <w:tab/>
        </w:r>
        <w:r>
          <w:rPr>
            <w:noProof/>
            <w:webHidden/>
          </w:rPr>
          <w:fldChar w:fldCharType="begin"/>
        </w:r>
        <w:r>
          <w:rPr>
            <w:noProof/>
            <w:webHidden/>
          </w:rPr>
          <w:instrText xml:space="preserve"> PAGEREF _Toc133835296 \h </w:instrText>
        </w:r>
        <w:r w:rsidR="00457CFA">
          <w:rPr>
            <w:noProof/>
          </w:rPr>
        </w:r>
        <w:r>
          <w:rPr>
            <w:noProof/>
            <w:webHidden/>
          </w:rPr>
          <w:fldChar w:fldCharType="separate"/>
        </w:r>
        <w:r w:rsidR="00212BF4">
          <w:rPr>
            <w:noProof/>
            <w:webHidden/>
          </w:rPr>
          <w:t>5</w:t>
        </w:r>
        <w:r>
          <w:rPr>
            <w:noProof/>
            <w:webHidden/>
          </w:rPr>
          <w:fldChar w:fldCharType="end"/>
        </w:r>
      </w:hyperlink>
    </w:p>
    <w:p w14:paraId="45E921D8" w14:textId="77777777" w:rsidR="00960D8B" w:rsidRDefault="00386724" w:rsidP="00417B4E">
      <w:pPr>
        <w:pStyle w:val="Brdtekst"/>
      </w:pPr>
      <w:r>
        <w:fldChar w:fldCharType="end"/>
      </w:r>
    </w:p>
    <w:p w14:paraId="1BC422BA" w14:textId="77777777" w:rsidR="000551FF" w:rsidRDefault="000551FF" w:rsidP="000551FF">
      <w:pPr>
        <w:pStyle w:val="Comment"/>
      </w:pPr>
      <w:r>
        <w:t xml:space="preserve">[Denne rapporten inneholder ferdigdefinerte </w:t>
      </w:r>
      <w:r w:rsidRPr="00AD1D6F">
        <w:rPr>
          <w:b/>
        </w:rPr>
        <w:t>stiler</w:t>
      </w:r>
      <w:r>
        <w:t xml:space="preserve"> som dere kan benytte for de mest vanlige avsnittene. Følgende stiler er definert:</w:t>
      </w:r>
    </w:p>
    <w:p w14:paraId="4E750971" w14:textId="77777777" w:rsidR="000551FF" w:rsidRDefault="000551FF" w:rsidP="000551FF">
      <w:pPr>
        <w:pStyle w:val="Comment"/>
      </w:pPr>
      <w:r>
        <w:t>Heading 1</w:t>
      </w:r>
      <w:r>
        <w:tab/>
        <w:t>Overskrift på nivå 1</w:t>
      </w:r>
      <w:r w:rsidR="000674E9">
        <w:t xml:space="preserve"> (hurtigtast Alt-1)</w:t>
      </w:r>
    </w:p>
    <w:p w14:paraId="7AF82603" w14:textId="77777777" w:rsidR="000551FF" w:rsidRDefault="000551FF" w:rsidP="000551FF">
      <w:pPr>
        <w:pStyle w:val="Comment"/>
      </w:pPr>
      <w:r>
        <w:t>Heading 2</w:t>
      </w:r>
      <w:r>
        <w:tab/>
        <w:t>Overskrift på nivå 2</w:t>
      </w:r>
      <w:r w:rsidR="000674E9">
        <w:t xml:space="preserve"> (hurtigtast Alt-2)</w:t>
      </w:r>
    </w:p>
    <w:p w14:paraId="1CD74BDC" w14:textId="77777777" w:rsidR="000551FF" w:rsidRDefault="000551FF" w:rsidP="000551FF">
      <w:pPr>
        <w:pStyle w:val="Comment"/>
      </w:pPr>
      <w:r>
        <w:t>Heading 3</w:t>
      </w:r>
      <w:r>
        <w:tab/>
        <w:t>Overskrift på nivå 3</w:t>
      </w:r>
      <w:r w:rsidR="000674E9">
        <w:t xml:space="preserve"> (hurtigtast Alt-3)</w:t>
      </w:r>
    </w:p>
    <w:p w14:paraId="0A85F9B0" w14:textId="77777777" w:rsidR="000551FF" w:rsidRDefault="000551FF" w:rsidP="000551FF">
      <w:pPr>
        <w:pStyle w:val="Comment"/>
      </w:pPr>
      <w:r>
        <w:t>Body</w:t>
      </w:r>
      <w:r>
        <w:tab/>
      </w:r>
      <w:r>
        <w:tab/>
        <w:t>Standard tekst i et avsnitt. Benytt denne for all ”vanlig” tekst</w:t>
      </w:r>
      <w:r w:rsidR="000674E9">
        <w:br/>
      </w:r>
      <w:r w:rsidR="000674E9">
        <w:tab/>
      </w:r>
      <w:r w:rsidR="000674E9">
        <w:tab/>
        <w:t>(hurtigtast Alt-B)</w:t>
      </w:r>
    </w:p>
    <w:p w14:paraId="50C88258" w14:textId="77777777" w:rsidR="000551FF" w:rsidRDefault="000551FF" w:rsidP="000551FF">
      <w:pPr>
        <w:pStyle w:val="Comment"/>
      </w:pPr>
      <w:r>
        <w:t>Definition</w:t>
      </w:r>
      <w:r>
        <w:tab/>
        <w:t>Benyttes hovedsakelig i avsnittet ”TERMINOLOGI”</w:t>
      </w:r>
    </w:p>
    <w:p w14:paraId="373D46A8" w14:textId="77777777" w:rsidR="00E372F5" w:rsidRDefault="00E372F5" w:rsidP="000551FF">
      <w:pPr>
        <w:pStyle w:val="Comment"/>
      </w:pPr>
      <w:r>
        <w:t>References</w:t>
      </w:r>
      <w:r>
        <w:tab/>
        <w:t>Benyttes i REFERANSER-avsnittet.</w:t>
      </w:r>
    </w:p>
    <w:p w14:paraId="44CC68F5" w14:textId="77777777" w:rsidR="00CF499D" w:rsidRDefault="00CF499D" w:rsidP="000551FF">
      <w:pPr>
        <w:pStyle w:val="Comment"/>
      </w:pPr>
      <w:r>
        <w:t>AppendixList</w:t>
      </w:r>
      <w:r>
        <w:tab/>
        <w:t>Benyttes i VEDLEGG-avsnittet.</w:t>
      </w:r>
    </w:p>
    <w:p w14:paraId="70E3553E" w14:textId="77777777" w:rsidR="00960D8B" w:rsidRDefault="000551FF" w:rsidP="000551FF">
      <w:pPr>
        <w:pStyle w:val="Comment"/>
      </w:pPr>
      <w:r>
        <w:t>Comment</w:t>
      </w:r>
      <w:r>
        <w:tab/>
        <w:t xml:space="preserve">Denne </w:t>
      </w:r>
      <w:r w:rsidR="00120E0E">
        <w:t>blå</w:t>
      </w:r>
      <w:r>
        <w:t xml:space="preserve"> teksten. Fjern all tekst av denne typen i rapporten.</w:t>
      </w:r>
      <w:r w:rsidR="000674E9">
        <w:t>]</w:t>
      </w:r>
    </w:p>
    <w:p w14:paraId="5C4A2E59" w14:textId="77777777" w:rsidR="00960D8B" w:rsidRDefault="00960D8B" w:rsidP="000551FF">
      <w:pPr>
        <w:pStyle w:val="Comment"/>
      </w:pPr>
    </w:p>
    <w:p w14:paraId="24E0EBDE" w14:textId="77777777" w:rsidR="00960D8B" w:rsidRDefault="00960D8B" w:rsidP="000551FF">
      <w:pPr>
        <w:pStyle w:val="Comment"/>
      </w:pPr>
      <w:r>
        <w:t>[</w:t>
      </w:r>
      <w:r w:rsidRPr="00960D8B">
        <w:t xml:space="preserve">NB! Denne malen gir et forslag til struktur på hovedprosjektrapporten. </w:t>
      </w:r>
      <w:r w:rsidR="00AD1D6F">
        <w:t>Hovedstrukturen skal førges. Dette betyr at det skal ikke være andre kapittler på nivå 1 enn de som er listet. Rapporten struktureres dermed ved å opprette underkapittler til hovedkapittlene. Her står du for så vidt fritt til å bestemme hvor mange underkapittler du ønsker, og hvor mange nivå. Prøv allikevel å unngå for mange nivå</w:t>
      </w:r>
      <w:r w:rsidRPr="00960D8B">
        <w:t>.</w:t>
      </w:r>
      <w:r w:rsidR="00AD1D6F">
        <w:t xml:space="preserve"> Med nivå menes antall under-underkapittel, for eksempel kapittel 4.3.4.1 er på nivå 4, mens kapittel 3.2 er på nivå 2.</w:t>
      </w:r>
      <w:r>
        <w:t>]</w:t>
      </w:r>
    </w:p>
    <w:p w14:paraId="63C56DD3" w14:textId="77777777" w:rsidR="00417B4E" w:rsidRPr="00960D8B" w:rsidRDefault="00417B4E" w:rsidP="00417B4E">
      <w:pPr>
        <w:pStyle w:val="Brdtekst"/>
      </w:pPr>
    </w:p>
    <w:p w14:paraId="2813311D" w14:textId="77777777" w:rsidR="00960D8B" w:rsidRDefault="00960D8B" w:rsidP="00417B4E">
      <w:pPr>
        <w:pStyle w:val="Brdtekst"/>
        <w:sectPr w:rsidR="00960D8B" w:rsidSect="00FA22EE">
          <w:headerReference w:type="default" r:id="rId7"/>
          <w:headerReference w:type="first" r:id="rId8"/>
          <w:footerReference w:type="first" r:id="rId9"/>
          <w:pgSz w:w="11906" w:h="16838" w:code="9"/>
          <w:pgMar w:top="1418" w:right="1134" w:bottom="1418" w:left="1134" w:header="709" w:footer="454" w:gutter="0"/>
          <w:cols w:space="708"/>
          <w:titlePg/>
        </w:sectPr>
      </w:pPr>
    </w:p>
    <w:p w14:paraId="034FE9E0" w14:textId="77777777" w:rsidR="00FA69EA" w:rsidRDefault="00FA69EA" w:rsidP="00EF6DF0">
      <w:pPr>
        <w:pStyle w:val="Heading1NoNumbering"/>
      </w:pPr>
      <w:bookmarkStart w:id="2" w:name="_Toc133835283"/>
      <w:r>
        <w:lastRenderedPageBreak/>
        <w:t>SAMMENDRAG</w:t>
      </w:r>
      <w:bookmarkEnd w:id="2"/>
    </w:p>
    <w:p w14:paraId="2BCBDCAA" w14:textId="77777777" w:rsidR="000551FF" w:rsidRDefault="000551FF" w:rsidP="000551FF">
      <w:pPr>
        <w:pStyle w:val="Brdtekst"/>
      </w:pPr>
    </w:p>
    <w:p w14:paraId="46DD38A1" w14:textId="77777777" w:rsidR="00FA69EA" w:rsidRDefault="000551FF" w:rsidP="000551FF">
      <w:pPr>
        <w:pStyle w:val="Comment"/>
      </w:pPr>
      <w:r>
        <w:t>[</w:t>
      </w:r>
      <w:r w:rsidR="00FA69EA">
        <w:t xml:space="preserve">Et kortfattet sammendrag (abstrakt) av rapporten; om hensikt, oppgave, omfang, </w:t>
      </w:r>
      <w:r w:rsidR="00AD1D6F">
        <w:t>metode</w:t>
      </w:r>
      <w:r w:rsidR="00FA69EA">
        <w:t>, resultater og konklusjoner.</w:t>
      </w:r>
    </w:p>
    <w:p w14:paraId="2FD26549" w14:textId="77777777" w:rsidR="00272F4D" w:rsidRDefault="00FA69EA" w:rsidP="00381F01">
      <w:pPr>
        <w:pStyle w:val="Comment"/>
      </w:pPr>
      <w:r w:rsidRPr="00381F01">
        <w:rPr>
          <w:b/>
        </w:rPr>
        <w:t>Kommentar</w:t>
      </w:r>
      <w:r>
        <w:t>: Et sammendrag er som regel lurest å skrive til slutt.</w:t>
      </w:r>
      <w:r w:rsidR="00453BD5">
        <w:t xml:space="preserve"> Gi her en kort oppsummering av hva rapporten inneholder.</w:t>
      </w:r>
      <w:r w:rsidR="00AD1D6F">
        <w:t xml:space="preserve"> Bør være max ½ side.</w:t>
      </w:r>
    </w:p>
    <w:p w14:paraId="35847178" w14:textId="77777777" w:rsidR="00FA69EA" w:rsidRDefault="00272F4D" w:rsidP="00381F01">
      <w:pPr>
        <w:pStyle w:val="Comment"/>
      </w:pPr>
      <w:r>
        <w:t>Teksten her skal være identisk til teksten på forsiden. Skriv derfor sammendraget først her, og sørg for at det ikke blir større enn at det får plass på forsiden. Kopier deretter teksten til forsiden.</w:t>
      </w:r>
      <w:r w:rsidR="000551FF">
        <w:t>]</w:t>
      </w:r>
    </w:p>
    <w:p w14:paraId="3501DB2A" w14:textId="77777777" w:rsidR="00417B4E" w:rsidRDefault="00417B4E" w:rsidP="00417B4E">
      <w:pPr>
        <w:pStyle w:val="Brdtekst"/>
      </w:pPr>
    </w:p>
    <w:p w14:paraId="2341BA8B" w14:textId="77777777" w:rsidR="00FA69EA" w:rsidRDefault="00FA69EA" w:rsidP="00EF6DF0">
      <w:pPr>
        <w:pStyle w:val="Heading1NoNumbering"/>
      </w:pPr>
      <w:bookmarkStart w:id="3" w:name="_Toc133835284"/>
      <w:r>
        <w:t>TERMINOLOGI</w:t>
      </w:r>
      <w:bookmarkEnd w:id="3"/>
    </w:p>
    <w:p w14:paraId="2B9E29A2" w14:textId="77777777" w:rsidR="00BA403B" w:rsidRDefault="00BA403B" w:rsidP="00BA403B">
      <w:pPr>
        <w:pStyle w:val="Heading2NoNumbering"/>
      </w:pPr>
      <w:bookmarkStart w:id="4" w:name="_Toc133835285"/>
      <w:r>
        <w:t>Begreper</w:t>
      </w:r>
      <w:bookmarkEnd w:id="4"/>
    </w:p>
    <w:p w14:paraId="6DAFFC19" w14:textId="77777777" w:rsidR="00BA403B" w:rsidRDefault="00BA403B" w:rsidP="00BA403B">
      <w:pPr>
        <w:pStyle w:val="Definition"/>
      </w:pPr>
      <w:r w:rsidRPr="00BA403B">
        <w:t>Oscillator</w:t>
      </w:r>
      <w:r w:rsidRPr="00BA403B">
        <w:tab/>
        <w:t>Et feedback system som bevarer energi med resonans</w:t>
      </w:r>
    </w:p>
    <w:p w14:paraId="13673988" w14:textId="77777777" w:rsidR="00BA403B" w:rsidRDefault="00BA403B" w:rsidP="00BA403B">
      <w:pPr>
        <w:pStyle w:val="Heading2NoNumbering"/>
      </w:pPr>
      <w:bookmarkStart w:id="5" w:name="_Toc133835286"/>
      <w:r>
        <w:t>Notasjon</w:t>
      </w:r>
      <w:bookmarkEnd w:id="5"/>
    </w:p>
    <w:p w14:paraId="7A16BFFD" w14:textId="77777777" w:rsidR="00BA403B" w:rsidRDefault="00BA403B" w:rsidP="00BA403B">
      <w:pPr>
        <w:pStyle w:val="Definition"/>
      </w:pPr>
      <w:r>
        <w:t>x(t)</w:t>
      </w:r>
      <w:r>
        <w:tab/>
      </w:r>
      <w:r w:rsidRPr="00BA403B">
        <w:t>En tilstandsvektor</w:t>
      </w:r>
    </w:p>
    <w:p w14:paraId="55D045D8" w14:textId="77777777" w:rsidR="00BA403B" w:rsidRDefault="00BA403B" w:rsidP="00BA403B">
      <w:pPr>
        <w:pStyle w:val="Heading2NoNumbering"/>
      </w:pPr>
      <w:bookmarkStart w:id="6" w:name="_Toc133835287"/>
      <w:r>
        <w:t>Symboler</w:t>
      </w:r>
      <w:bookmarkEnd w:id="6"/>
    </w:p>
    <w:p w14:paraId="32144FE7" w14:textId="77777777" w:rsidR="00BA403B" w:rsidRPr="007A6EAF" w:rsidRDefault="00BA403B" w:rsidP="00BA403B">
      <w:pPr>
        <w:pStyle w:val="Definition"/>
        <w:rPr>
          <w:lang w:val="en-GB"/>
        </w:rPr>
      </w:pPr>
      <w:r w:rsidRPr="007A6EAF">
        <w:rPr>
          <w:lang w:val="en-GB"/>
        </w:rPr>
        <w:t>∏</w:t>
      </w:r>
      <w:r w:rsidRPr="007A6EAF">
        <w:rPr>
          <w:lang w:val="en-GB"/>
        </w:rPr>
        <w:tab/>
        <w:t>3.14</w:t>
      </w:r>
    </w:p>
    <w:p w14:paraId="504A21FD" w14:textId="77777777" w:rsidR="00BA403B" w:rsidRPr="007A6EAF" w:rsidRDefault="00BA403B" w:rsidP="00BA403B">
      <w:pPr>
        <w:pStyle w:val="Heading2NoNumbering"/>
        <w:rPr>
          <w:lang w:val="en-GB"/>
        </w:rPr>
      </w:pPr>
      <w:bookmarkStart w:id="7" w:name="_Toc133835288"/>
      <w:r w:rsidRPr="007A6EAF">
        <w:rPr>
          <w:lang w:val="en-GB"/>
        </w:rPr>
        <w:t>Forkortelser</w:t>
      </w:r>
      <w:bookmarkEnd w:id="7"/>
    </w:p>
    <w:p w14:paraId="4706D548" w14:textId="77777777" w:rsidR="000551FF" w:rsidRPr="007A6EAF" w:rsidRDefault="000551FF" w:rsidP="000551FF">
      <w:pPr>
        <w:pStyle w:val="Definition"/>
        <w:rPr>
          <w:lang w:val="en-GB"/>
        </w:rPr>
      </w:pPr>
      <w:r w:rsidRPr="007A6EAF">
        <w:rPr>
          <w:lang w:val="en-GB"/>
        </w:rPr>
        <w:t>UML</w:t>
      </w:r>
      <w:r w:rsidRPr="007A6EAF">
        <w:rPr>
          <w:lang w:val="en-GB"/>
        </w:rPr>
        <w:tab/>
        <w:t>Unified Modeling Language</w:t>
      </w:r>
    </w:p>
    <w:p w14:paraId="6C30F3FC" w14:textId="77777777" w:rsidR="000551FF" w:rsidRPr="007A6EAF" w:rsidRDefault="000551FF" w:rsidP="000551FF">
      <w:pPr>
        <w:pStyle w:val="Definition"/>
        <w:rPr>
          <w:lang w:val="en-GB"/>
        </w:rPr>
      </w:pPr>
      <w:r w:rsidRPr="007A6EAF">
        <w:rPr>
          <w:lang w:val="en-GB"/>
        </w:rPr>
        <w:t>UP</w:t>
      </w:r>
      <w:r w:rsidRPr="007A6EAF">
        <w:rPr>
          <w:lang w:val="en-GB"/>
        </w:rPr>
        <w:tab/>
        <w:t>Unified Process</w:t>
      </w:r>
    </w:p>
    <w:p w14:paraId="2D0CF9AB" w14:textId="77777777" w:rsidR="00A0523C" w:rsidRPr="007A6EAF" w:rsidRDefault="00A0523C" w:rsidP="000551FF">
      <w:pPr>
        <w:pStyle w:val="Definition"/>
        <w:rPr>
          <w:lang w:val="en-GB"/>
        </w:rPr>
      </w:pPr>
    </w:p>
    <w:p w14:paraId="65D2D6FB" w14:textId="77777777" w:rsidR="00A0523C" w:rsidRDefault="00A0523C" w:rsidP="00A0523C">
      <w:pPr>
        <w:pStyle w:val="Comment"/>
      </w:pPr>
      <w:r>
        <w:t>[</w:t>
      </w:r>
      <w:r w:rsidR="00386724">
        <w:t>B</w:t>
      </w:r>
      <w:r>
        <w:t>egreper</w:t>
      </w:r>
      <w:r w:rsidR="00AD1D6F">
        <w:t>, notasjoner</w:t>
      </w:r>
      <w:r w:rsidR="00386724">
        <w:t>,</w:t>
      </w:r>
      <w:r>
        <w:t xml:space="preserve"> symboler</w:t>
      </w:r>
      <w:r w:rsidR="00386724">
        <w:t xml:space="preserve"> og forkortelser</w:t>
      </w:r>
      <w:r>
        <w:t xml:space="preserve"> som kan være ukjente for leseren. (Bruk stilen ”Definition”, som vist </w:t>
      </w:r>
      <w:r w:rsidR="00AD1D6F">
        <w:t>ovenfor</w:t>
      </w:r>
      <w:r>
        <w:t>). Utelat dette kapittelet dersom du ikke anvender begreper og symboler som det er behov for å definere.]</w:t>
      </w:r>
    </w:p>
    <w:p w14:paraId="648E4E6C" w14:textId="77777777" w:rsidR="00417B4E" w:rsidRDefault="00417B4E" w:rsidP="00417B4E">
      <w:pPr>
        <w:pStyle w:val="Brdtekst"/>
      </w:pPr>
    </w:p>
    <w:p w14:paraId="42636D03" w14:textId="77777777" w:rsidR="00FA69EA" w:rsidRDefault="00960D8B" w:rsidP="00FA69EA">
      <w:pPr>
        <w:pStyle w:val="Overskrift1"/>
      </w:pPr>
      <w:r>
        <w:br w:type="page"/>
      </w:r>
      <w:bookmarkStart w:id="8" w:name="_Toc133835289"/>
      <w:r w:rsidR="00FA69EA">
        <w:lastRenderedPageBreak/>
        <w:t>INNLEDNING</w:t>
      </w:r>
      <w:bookmarkEnd w:id="8"/>
    </w:p>
    <w:p w14:paraId="7B59D584" w14:textId="77777777" w:rsidR="000551FF" w:rsidRDefault="000551FF" w:rsidP="000551FF">
      <w:pPr>
        <w:pStyle w:val="Brdtekst"/>
      </w:pPr>
    </w:p>
    <w:p w14:paraId="40612975" w14:textId="77777777" w:rsidR="00FA69EA" w:rsidRDefault="00381F01" w:rsidP="00381F01">
      <w:pPr>
        <w:pStyle w:val="Comment"/>
      </w:pPr>
      <w:r>
        <w:t>[</w:t>
      </w:r>
      <w:r w:rsidR="00FA69EA">
        <w:t>Dette er første kapitlet i den faglige rapporten.  Det bør behandle bakgrunnen for oppgaven, oppdragsgiver, problemstillingen</w:t>
      </w:r>
      <w:r w:rsidR="000D0FCE">
        <w:t xml:space="preserve"> med problemets historikk</w:t>
      </w:r>
      <w:r w:rsidR="00FA69EA">
        <w:t xml:space="preserve"> og/eller oppgaven som skal løses</w:t>
      </w:r>
      <w:r w:rsidR="000D0FCE">
        <w:t>. Her skal du også si noe om</w:t>
      </w:r>
      <w:r w:rsidR="00FA69EA">
        <w:t xml:space="preserve"> omfanget eller avgrensningen av oppgaven.</w:t>
      </w:r>
    </w:p>
    <w:p w14:paraId="6A8034C2" w14:textId="77777777" w:rsidR="000D0FCE" w:rsidRDefault="000D0FCE" w:rsidP="00381F01">
      <w:pPr>
        <w:pStyle w:val="Comment"/>
      </w:pPr>
      <w:r>
        <w:t>Til slutt skal du kort beskrive hva rapporten videre inneholder, m.a.o. hva kan leseren forvente å lese om i rapporten.</w:t>
      </w:r>
    </w:p>
    <w:p w14:paraId="5374ECB6" w14:textId="77777777" w:rsidR="000D0FCE" w:rsidRDefault="00FA69EA" w:rsidP="00381F01">
      <w:pPr>
        <w:pStyle w:val="Comment"/>
      </w:pPr>
      <w:r w:rsidRPr="00381F01">
        <w:rPr>
          <w:b/>
          <w:i w:val="0"/>
        </w:rPr>
        <w:t>Kommentar</w:t>
      </w:r>
      <w:r>
        <w:t>: Det er her dere skal gi en innledning eller en slags presentasjon av hele oppgaven. Og det er også her dere skal presentere selve problemstillingen som skal løses og eventuelle avgrensninger som gjøres. Merk at det er på de</w:t>
      </w:r>
      <w:r w:rsidR="000D0FCE">
        <w:t>n</w:t>
      </w:r>
      <w:r>
        <w:t>n</w:t>
      </w:r>
      <w:r w:rsidR="000D0FCE">
        <w:t>e</w:t>
      </w:r>
      <w:r>
        <w:t xml:space="preserve"> problemstillingen som resultatdelen og konklusjonen skal vise en løsning for. </w:t>
      </w:r>
    </w:p>
    <w:p w14:paraId="47A9F415" w14:textId="77777777" w:rsidR="00FA69EA" w:rsidRDefault="00FA69EA" w:rsidP="00381F01">
      <w:pPr>
        <w:pStyle w:val="Comment"/>
      </w:pPr>
      <w:r>
        <w:t xml:space="preserve">Dersom oppgaven har fått utdelt en kravspesifikasjon, </w:t>
      </w:r>
      <w:r w:rsidR="000D0FCE">
        <w:t>skal hovedtrekkene fra kravspesifikasjonen skisseres her, med referanse til den fullstendige kravspesifikasjonen.</w:t>
      </w:r>
      <w:r w:rsidR="00381F01">
        <w:t>]</w:t>
      </w:r>
    </w:p>
    <w:p w14:paraId="5E05AE08" w14:textId="77777777" w:rsidR="00417B4E" w:rsidRDefault="00417B4E" w:rsidP="00417B4E">
      <w:pPr>
        <w:pStyle w:val="Brdtekst"/>
      </w:pPr>
    </w:p>
    <w:p w14:paraId="1AF25209" w14:textId="77777777" w:rsidR="00FA69EA" w:rsidRDefault="00FA69EA" w:rsidP="00FA69EA">
      <w:pPr>
        <w:pStyle w:val="Overskrift1"/>
      </w:pPr>
      <w:bookmarkStart w:id="9" w:name="_Toc133835290"/>
      <w:r>
        <w:t>TEORETISK GRUNNLAG</w:t>
      </w:r>
      <w:bookmarkEnd w:id="9"/>
    </w:p>
    <w:p w14:paraId="5D41D0AD" w14:textId="77777777" w:rsidR="000551FF" w:rsidRDefault="000551FF" w:rsidP="000551FF">
      <w:pPr>
        <w:pStyle w:val="Brdtekst"/>
      </w:pPr>
    </w:p>
    <w:p w14:paraId="40EF5989" w14:textId="77777777" w:rsidR="00FA69EA" w:rsidRDefault="00381F01" w:rsidP="00381F01">
      <w:pPr>
        <w:pStyle w:val="Comment"/>
      </w:pPr>
      <w:r>
        <w:t>[</w:t>
      </w:r>
      <w:r w:rsidR="00FA69EA">
        <w:t>Oppgaver og problemstillinger står i en sammenheng. Denne delen skal vise at en har oversikt over denne sammenhengen, at en er eller har gjort seg kjent med tidligere resultater og andres forslag til eller forsøk på løsninger. Det er altså tale om å gi et faglig underlag for ens eget arbeid, evt. en beskrivelse av teoretiske forutsetninger, med referanse til litteratur og andre kilder en støtter seg til.</w:t>
      </w:r>
    </w:p>
    <w:p w14:paraId="394AAAB2" w14:textId="77777777" w:rsidR="002E3461" w:rsidRDefault="002E3461" w:rsidP="00381F01">
      <w:pPr>
        <w:pStyle w:val="Comment"/>
      </w:pPr>
      <w:r>
        <w:t>Hovedhensikten med avsnittet er å vise og dokumentere at ditt prosjekt/din besvarelse er understøttet av tilsvarende eller tilstøtende forskning, og ikke bare noe du har kommet på selv</w:t>
      </w:r>
      <w:r w:rsidR="00D83CAC">
        <w:t xml:space="preserve"> uten forankring i eksisterende teorier/anbefalinger.</w:t>
      </w:r>
    </w:p>
    <w:p w14:paraId="008344E9" w14:textId="77777777" w:rsidR="002E3461" w:rsidRDefault="00FA69EA" w:rsidP="00381F01">
      <w:pPr>
        <w:pStyle w:val="Comment"/>
        <w:rPr>
          <w:b/>
        </w:rPr>
      </w:pPr>
      <w:r w:rsidRPr="00381F01">
        <w:rPr>
          <w:b/>
        </w:rPr>
        <w:t>Kommentar</w:t>
      </w:r>
      <w:r w:rsidR="00186E58">
        <w:rPr>
          <w:b/>
        </w:rPr>
        <w:t xml:space="preserve"> </w:t>
      </w:r>
    </w:p>
    <w:p w14:paraId="46F754BE" w14:textId="77777777" w:rsidR="00D83CAC" w:rsidRDefault="00D83CAC" w:rsidP="00D83CAC">
      <w:pPr>
        <w:pStyle w:val="Comment"/>
      </w:pPr>
      <w:r>
        <w:rPr>
          <w:b/>
        </w:rPr>
        <w:t>Generellt:</w:t>
      </w:r>
      <w:r w:rsidRPr="00D83CAC">
        <w:t xml:space="preserve"> </w:t>
      </w:r>
      <w:r>
        <w:t xml:space="preserve">Det kan være naturlig å presentere den teori som er relevant for de vurderinger som skal gi en løsning på problemstillingen Det viktige her er å få fram det teoretiske grunnlaget dere senere skal bruke til å vurdere og argumentere for en foreslått løsning. </w:t>
      </w:r>
    </w:p>
    <w:p w14:paraId="197ADC69" w14:textId="77777777" w:rsidR="00D83CAC" w:rsidRDefault="00D83CAC" w:rsidP="00D83CAC">
      <w:pPr>
        <w:pStyle w:val="Comment"/>
        <w:rPr>
          <w:b/>
        </w:rPr>
      </w:pPr>
      <w:r>
        <w:t>Alle vurderinger dere gjør senere i besvarelsen skal ha referanse til dette kapittelet. Det er særdeles viktig å ha tydelige referanser til de kildene dere bruker når dere skriver dette kapittelet. All teori dere beskriver her skal altså ha en referanse, og denne skal skrives inn i teksten</w:t>
      </w:r>
    </w:p>
    <w:p w14:paraId="19666FDB" w14:textId="77777777" w:rsidR="00381F01" w:rsidRDefault="002E3461" w:rsidP="00381F01">
      <w:pPr>
        <w:pStyle w:val="Comment"/>
      </w:pPr>
      <w:r>
        <w:rPr>
          <w:b/>
        </w:rPr>
        <w:t xml:space="preserve">I typiske </w:t>
      </w:r>
      <w:r w:rsidR="00186E58">
        <w:rPr>
          <w:b/>
        </w:rPr>
        <w:t>SW</w:t>
      </w:r>
      <w:r>
        <w:rPr>
          <w:b/>
        </w:rPr>
        <w:t xml:space="preserve"> utviklingsprosjekter</w:t>
      </w:r>
      <w:r w:rsidR="00FA69EA" w:rsidRPr="00381F01">
        <w:rPr>
          <w:b/>
        </w:rPr>
        <w:t>:</w:t>
      </w:r>
      <w:r w:rsidR="00FA69EA">
        <w:t xml:space="preserve"> </w:t>
      </w:r>
      <w:r w:rsidR="00D83CAC">
        <w:t>I SW prosjekter, er fokuset i tillegg til å oppfylle et sett av funksjonelle krav, ofte å utvikle systemet i henhold til anbefalte og gode prinsipper og teorier for modulære, objektorienterte systemer. Det vil da være viktig å dokumentere i dette avsnittet hvilke designprinsipper man har lagt til grunn. Stikkord her kan være cohesion, coupling, design patterns, arkitektur patterns osv. Det finnes også en del teorier rundt hvordan man bør gjennomføre et SW-prosjekt, som for eksempel iterativ utvikling, XP (extreeme programming), Agile processes etc. som man har benyttet</w:t>
      </w:r>
      <w:r w:rsidR="00F47B88">
        <w:t xml:space="preserve"> til å løse problemstillingen.</w:t>
      </w:r>
    </w:p>
    <w:p w14:paraId="09DDD185" w14:textId="77777777" w:rsidR="00FA69EA" w:rsidRPr="00381F01" w:rsidRDefault="00FA69EA" w:rsidP="00381F01">
      <w:pPr>
        <w:pStyle w:val="Comment"/>
        <w:rPr>
          <w:b/>
        </w:rPr>
      </w:pPr>
      <w:r w:rsidRPr="00381F01">
        <w:rPr>
          <w:b/>
        </w:rPr>
        <w:t>Eksempel:</w:t>
      </w:r>
    </w:p>
    <w:p w14:paraId="1DBB8E32" w14:textId="77777777" w:rsidR="002E3461" w:rsidRDefault="00FA69EA" w:rsidP="00381F01">
      <w:pPr>
        <w:pStyle w:val="Comment"/>
      </w:pPr>
      <w:r>
        <w:t>”…</w:t>
      </w:r>
      <w:r w:rsidR="00381F01">
        <w:t>et viktig moment ved analysen av problemstillingen er å identifisere kandidater til objekter som senere danner grunnlag for klassene. En mye benyttet metode i følge læreboka [1]…..etc.”</w:t>
      </w:r>
    </w:p>
    <w:p w14:paraId="3F4AD474" w14:textId="77777777" w:rsidR="002E3461" w:rsidRDefault="002E3461" w:rsidP="00381F01">
      <w:pPr>
        <w:pStyle w:val="Comment"/>
      </w:pPr>
    </w:p>
    <w:p w14:paraId="34C53A23" w14:textId="77777777" w:rsidR="00FA69EA" w:rsidRDefault="002E3461" w:rsidP="00381F01">
      <w:pPr>
        <w:pStyle w:val="Comment"/>
      </w:pPr>
      <w:r w:rsidRPr="002E3461">
        <w:rPr>
          <w:b/>
        </w:rPr>
        <w:t>I automasjonsprosjekter:</w:t>
      </w:r>
      <w:r>
        <w:t xml:space="preserve"> I slike prosjekter er det ofte snakk om løsninger der man skal utføre en del beregninger basert på grunnlagsdata eller innsamlede data. I slike prosjekter skal man i dette avsnittet presentere de teorier som man har benyttet seg av i prosjektet. Det skal gis et kort sammendrag av teoriene med eventuelle tilhørende matematiske formler, med referanse til kilder der teorien er beskrevet utførlig (bøker, publikasjoner, tidsskrifter etc.)</w:t>
      </w:r>
      <w:r w:rsidR="00381F01">
        <w:t>]</w:t>
      </w:r>
    </w:p>
    <w:p w14:paraId="0D541BF2" w14:textId="77777777" w:rsidR="00417B4E" w:rsidRDefault="00417B4E" w:rsidP="00417B4E">
      <w:pPr>
        <w:pStyle w:val="Brdtekst"/>
      </w:pPr>
    </w:p>
    <w:p w14:paraId="6EC0D479" w14:textId="77777777" w:rsidR="00FA69EA" w:rsidRDefault="00F47B88" w:rsidP="00A0523C">
      <w:pPr>
        <w:pStyle w:val="Overskrift1"/>
      </w:pPr>
      <w:bookmarkStart w:id="10" w:name="_Toc133835291"/>
      <w:r>
        <w:t xml:space="preserve">MATERIALER OG </w:t>
      </w:r>
      <w:r w:rsidR="00FA69EA">
        <w:t>METODE</w:t>
      </w:r>
      <w:bookmarkEnd w:id="10"/>
    </w:p>
    <w:p w14:paraId="76A423AF" w14:textId="77777777" w:rsidR="00417B4E" w:rsidRDefault="00417B4E" w:rsidP="00417B4E">
      <w:pPr>
        <w:pStyle w:val="Brdtekst"/>
      </w:pPr>
    </w:p>
    <w:p w14:paraId="11F9E8FD" w14:textId="77777777" w:rsidR="00ED3BE9" w:rsidRDefault="000551FF" w:rsidP="000551FF">
      <w:pPr>
        <w:pStyle w:val="Comment"/>
      </w:pPr>
      <w:r>
        <w:t>[</w:t>
      </w:r>
      <w:r w:rsidRPr="000551FF">
        <w:t>Denne delen skal redegjøre for hvordan man planla å gå fram / har gått fram for å løse oppgaven og sannsynliggjøre framgangsmåten.</w:t>
      </w:r>
      <w:r w:rsidR="00ED3BE9">
        <w:t xml:space="preserve"> Hovedmålsettingen med dette avsnittet er å beskrive alle sider ved prosjektet som er nødvendig for å kunne gjennskape prosjektet/forsøket ved en senere anledning.</w:t>
      </w:r>
    </w:p>
    <w:p w14:paraId="3B6BE17D" w14:textId="77777777" w:rsidR="00ED3BE9" w:rsidRDefault="00ED3BE9" w:rsidP="000551FF">
      <w:pPr>
        <w:pStyle w:val="Comment"/>
      </w:pPr>
      <w:r>
        <w:t>Dette er et 2-delt avsnitt. På den ene siden skal man her beskrive hvordan man har organisert prosjektet, hvordan man har planlagt prosjektet, hvilke prosedyrer man har etablert for godkjenning av kode og eventuelle delleveranser, hvordan man har kvalitetssikret arbeidet. I tillegg skal man her beskrive hvordan oppdragsgiver har vært involvert i prosjektet</w:t>
      </w:r>
      <w:r w:rsidR="008C269F">
        <w:t xml:space="preserve"> og </w:t>
      </w:r>
      <w:r w:rsidR="008C269F" w:rsidRPr="000551FF">
        <w:t>avtalte kriterier for fullført oppgave</w:t>
      </w:r>
      <w:r>
        <w:t>.</w:t>
      </w:r>
    </w:p>
    <w:p w14:paraId="34B65F5D" w14:textId="77777777" w:rsidR="008C269F" w:rsidRDefault="008C269F" w:rsidP="000551FF">
      <w:pPr>
        <w:pStyle w:val="Comment"/>
      </w:pPr>
      <w:r>
        <w:t>Det skal også her fremkomme hva som er forventet at tas frem av dokumentasjon i prosjektet (brukerveiledning, systemdokumentasjon, testrapporter, akseptansetester etc.).</w:t>
      </w:r>
    </w:p>
    <w:p w14:paraId="53753C4A" w14:textId="77777777" w:rsidR="00ED3BE9" w:rsidRDefault="00ED3BE9" w:rsidP="000551FF">
      <w:pPr>
        <w:pStyle w:val="Comment"/>
      </w:pPr>
      <w:r>
        <w:t xml:space="preserve">På den andre siden, skal man også beskrive de tekniske sidene ved prosjektet: </w:t>
      </w:r>
    </w:p>
    <w:p w14:paraId="5396C3FD" w14:textId="77777777" w:rsidR="00ED3BE9" w:rsidRDefault="00ED3BE9" w:rsidP="000551FF">
      <w:pPr>
        <w:pStyle w:val="Comment"/>
      </w:pPr>
      <w:r w:rsidRPr="00ED3BE9">
        <w:rPr>
          <w:b/>
        </w:rPr>
        <w:t>For SW-prosjekter</w:t>
      </w:r>
      <w:r>
        <w:t xml:space="preserve"> betyr det hvilken utviklingsmetodikk som er valgt (som da bør være beskrevet i kapittel 4), hvilke programmeringsspråk er benyttet, hvilke verktøy og eksterne biblioteker har man benyttet, hvordan er utviklingsmiljøet satt opp (katalogstruktur, bygg-filer som makefile el.l., avhengigheter mellom SW-moduler etc.). Dersom det er satt opp et testoppsett for å teste systemet, slik det vil bli satt opp/installert hos kunde, så skal dette oppsettet beskrives.</w:t>
      </w:r>
    </w:p>
    <w:p w14:paraId="59E9AA55" w14:textId="77777777" w:rsidR="00FA69EA" w:rsidRDefault="00ED3BE9" w:rsidP="000551FF">
      <w:pPr>
        <w:pStyle w:val="Comment"/>
      </w:pPr>
      <w:r w:rsidRPr="00ED3BE9">
        <w:rPr>
          <w:b/>
        </w:rPr>
        <w:t>For HW/automasjons-prosjekter</w:t>
      </w:r>
      <w:r>
        <w:rPr>
          <w:b/>
        </w:rPr>
        <w:t xml:space="preserve"> </w:t>
      </w:r>
      <w:r>
        <w:t>skal det her gis en detaljert oversikt over utstyr som er benyttet (multimeter, skop etc.), målemetoder som er benyttet, samt en detaljert beskrivelse av eventuell oppstilling/laboppsett/måleoppstilling</w:t>
      </w:r>
      <w:r w:rsidR="008C269F">
        <w:t>. Det skal også gis en detaljert beskrivelse av datagrunnlaget som er benyttet. Husk å oppgi både kilde og nøyaktighet (kvalitet) til datagrunnlaget.</w:t>
      </w:r>
      <w:r w:rsidR="003A02EE">
        <w:t xml:space="preserve"> Det kan derfor være hensiktsmessig å benytte følgende underkapittel ifm. slike prosjekter:</w:t>
      </w:r>
      <w:r w:rsidR="000551FF">
        <w:t>]</w:t>
      </w:r>
    </w:p>
    <w:p w14:paraId="74386E85" w14:textId="77777777" w:rsidR="00417B4E" w:rsidRDefault="00417B4E" w:rsidP="00417B4E">
      <w:pPr>
        <w:pStyle w:val="Brdtekst"/>
      </w:pPr>
    </w:p>
    <w:p w14:paraId="33F4D6E2" w14:textId="77777777" w:rsidR="003A02EE" w:rsidRDefault="003A02EE" w:rsidP="003A02EE">
      <w:pPr>
        <w:pStyle w:val="Overskrift2"/>
      </w:pPr>
      <w:r>
        <w:t>Data</w:t>
      </w:r>
    </w:p>
    <w:p w14:paraId="52E46B9A" w14:textId="77777777" w:rsidR="00417B4E" w:rsidRPr="00417B4E" w:rsidRDefault="00417B4E" w:rsidP="00417B4E">
      <w:pPr>
        <w:pStyle w:val="Brdtekst"/>
      </w:pPr>
    </w:p>
    <w:p w14:paraId="2000C212" w14:textId="77777777" w:rsidR="003A02EE" w:rsidRDefault="003A02EE" w:rsidP="003A02EE">
      <w:pPr>
        <w:pStyle w:val="Comment"/>
      </w:pPr>
      <w:r>
        <w:t>[</w:t>
      </w:r>
      <w:r w:rsidRPr="008D134A">
        <w:t>Her beskrives hvilke data som er benyttet i rapporten. Hvilke data som er benyttet, hvor dataene kommer fra</w:t>
      </w:r>
      <w:r>
        <w:t xml:space="preserve"> (kilde)</w:t>
      </w:r>
      <w:r w:rsidRPr="008D134A">
        <w:t xml:space="preserve"> og hva som er usikkerheten i dataene.</w:t>
      </w:r>
      <w:r>
        <w:t>]</w:t>
      </w:r>
    </w:p>
    <w:p w14:paraId="5821FF2F" w14:textId="77777777" w:rsidR="00417B4E" w:rsidRDefault="00417B4E" w:rsidP="00417B4E">
      <w:pPr>
        <w:pStyle w:val="Brdtekst"/>
      </w:pPr>
    </w:p>
    <w:p w14:paraId="2B479554" w14:textId="77777777" w:rsidR="003A02EE" w:rsidRDefault="003A02EE" w:rsidP="003A02EE">
      <w:pPr>
        <w:pStyle w:val="Overskrift2"/>
      </w:pPr>
      <w:r>
        <w:t>Metode</w:t>
      </w:r>
    </w:p>
    <w:p w14:paraId="74387687" w14:textId="77777777" w:rsidR="00417B4E" w:rsidRPr="00417B4E" w:rsidRDefault="00417B4E" w:rsidP="00417B4E">
      <w:pPr>
        <w:pStyle w:val="Brdtekst"/>
      </w:pPr>
    </w:p>
    <w:p w14:paraId="35281008" w14:textId="77777777" w:rsidR="003A02EE" w:rsidRPr="008D134A" w:rsidRDefault="003A02EE" w:rsidP="003A02EE">
      <w:pPr>
        <w:pStyle w:val="Comment"/>
      </w:pPr>
      <w:r>
        <w:t>[</w:t>
      </w:r>
      <w:r w:rsidRPr="008D134A">
        <w:t xml:space="preserve">Her beskriver hvilke metoder som er benyttet til å bearbeide dataene. Det gjelder f.eks metoder for filtrering, signalanalyse, mønstergjenkjenning osv. Alle formel skal være </w:t>
      </w:r>
      <w:r w:rsidRPr="008D134A">
        <w:lastRenderedPageBreak/>
        <w:t xml:space="preserve">nummerert og alle symboler i metodene skal være definert under notasjonslisten i terminologikapittelet. </w:t>
      </w:r>
    </w:p>
    <w:p w14:paraId="5CFBC777" w14:textId="77777777" w:rsidR="003A02EE" w:rsidRPr="008D134A" w:rsidRDefault="003A02EE" w:rsidP="003A02EE">
      <w:pPr>
        <w:pStyle w:val="Comment"/>
      </w:pPr>
      <w:r w:rsidRPr="008D134A">
        <w:t>Eks</w:t>
      </w:r>
    </w:p>
    <w:p w14:paraId="422001CA" w14:textId="77777777" w:rsidR="003A02EE" w:rsidRPr="008D134A" w:rsidRDefault="003A02EE" w:rsidP="003A02EE">
      <w:pPr>
        <w:pStyle w:val="Comment"/>
        <w:ind w:firstLine="709"/>
      </w:pPr>
      <w:r w:rsidRPr="00235350">
        <w:rPr>
          <w:position w:val="-30"/>
          <w:sz w:val="22"/>
          <w:lang w:val="en-GB"/>
        </w:rPr>
        <w:object w:dxaOrig="2640" w:dyaOrig="680" w14:anchorId="50C432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6pt;height:40.5pt" o:ole="" fillcolor="window">
            <v:imagedata r:id="rId10" o:title=""/>
          </v:shape>
          <o:OLEObject Type="Embed" ProgID="Equation.3" ShapeID="_x0000_i1025" DrawAspect="Content" ObjectID="_1507531951" r:id="rId11"/>
        </w:object>
      </w:r>
      <w:r w:rsidRPr="008D134A">
        <w:rPr>
          <w:position w:val="10"/>
          <w:sz w:val="22"/>
        </w:rPr>
        <w:tab/>
      </w:r>
      <w:r w:rsidRPr="008D134A">
        <w:rPr>
          <w:position w:val="10"/>
          <w:sz w:val="22"/>
        </w:rPr>
        <w:tab/>
      </w:r>
      <w:r w:rsidRPr="008D134A">
        <w:rPr>
          <w:position w:val="10"/>
          <w:sz w:val="22"/>
        </w:rPr>
        <w:tab/>
      </w:r>
      <w:r w:rsidRPr="008D134A">
        <w:rPr>
          <w:position w:val="10"/>
          <w:sz w:val="22"/>
        </w:rPr>
        <w:tab/>
        <w:t>(1)</w:t>
      </w:r>
    </w:p>
    <w:p w14:paraId="60F168E3" w14:textId="77777777" w:rsidR="003A02EE" w:rsidRPr="008D134A" w:rsidRDefault="003A02EE" w:rsidP="003A02EE">
      <w:pPr>
        <w:pStyle w:val="Comment"/>
      </w:pPr>
      <w:r w:rsidRPr="008D134A">
        <w:t>Der a er…….</w:t>
      </w:r>
    </w:p>
    <w:p w14:paraId="2851C9BF" w14:textId="77777777" w:rsidR="003A02EE" w:rsidRDefault="003A02EE" w:rsidP="003A02EE">
      <w:pPr>
        <w:pStyle w:val="Comment"/>
      </w:pPr>
      <w:r w:rsidRPr="008D134A">
        <w:t>Senere i rapporten refererer du til nummeret på metoden.</w:t>
      </w:r>
      <w:r>
        <w:t>]</w:t>
      </w:r>
    </w:p>
    <w:p w14:paraId="64B572D6" w14:textId="77777777" w:rsidR="00417B4E" w:rsidRDefault="00417B4E" w:rsidP="00417B4E">
      <w:pPr>
        <w:pStyle w:val="Brdtekst"/>
      </w:pPr>
    </w:p>
    <w:p w14:paraId="20035C67" w14:textId="77777777" w:rsidR="003A02EE" w:rsidRDefault="003A02EE" w:rsidP="003A02EE">
      <w:pPr>
        <w:pStyle w:val="Overskrift2"/>
      </w:pPr>
      <w:r>
        <w:t>Materialer</w:t>
      </w:r>
    </w:p>
    <w:p w14:paraId="3BFC9B08" w14:textId="77777777" w:rsidR="00417B4E" w:rsidRPr="00417B4E" w:rsidRDefault="00417B4E" w:rsidP="00417B4E">
      <w:pPr>
        <w:pStyle w:val="Brdtekst"/>
      </w:pPr>
    </w:p>
    <w:p w14:paraId="64D463E9" w14:textId="77777777" w:rsidR="003A02EE" w:rsidRDefault="003A02EE" w:rsidP="003A02EE">
      <w:pPr>
        <w:pStyle w:val="Comment"/>
      </w:pPr>
      <w:r>
        <w:t>[</w:t>
      </w:r>
      <w:r w:rsidRPr="008D134A">
        <w:t>Her beskriver du det praktiske utstyr som er benyttet for å få fram resultatene i rapporten. Det gis her en detaljert oversikt over utstyr som er benyttet (multimeter, skop etc.), målemetoder som er benyttet, samt en detaljert beskrivelse av eventuell oppstilling/laboppsett/måleoppstilling.</w:t>
      </w:r>
      <w:r>
        <w:t xml:space="preserve"> Dersom utstyret er en del av produktet som skal utvikles under prosjektet, beskriver du dette under kapittelet Resultater.]</w:t>
      </w:r>
    </w:p>
    <w:p w14:paraId="4309D1F6" w14:textId="77777777" w:rsidR="00417B4E" w:rsidRPr="003A02EE" w:rsidRDefault="00417B4E" w:rsidP="00417B4E">
      <w:pPr>
        <w:pStyle w:val="Brdtekst"/>
      </w:pPr>
    </w:p>
    <w:p w14:paraId="6AC8AEEB" w14:textId="77777777" w:rsidR="000551FF" w:rsidRDefault="000551FF" w:rsidP="000551FF">
      <w:pPr>
        <w:pStyle w:val="Overskrift1"/>
      </w:pPr>
      <w:bookmarkStart w:id="11" w:name="_Toc133835292"/>
      <w:r>
        <w:t>RESULTATER</w:t>
      </w:r>
      <w:bookmarkEnd w:id="11"/>
    </w:p>
    <w:p w14:paraId="2FEB646F" w14:textId="77777777" w:rsidR="00417B4E" w:rsidRPr="00417B4E" w:rsidRDefault="00417B4E" w:rsidP="00417B4E">
      <w:pPr>
        <w:pStyle w:val="Brdtekst"/>
      </w:pPr>
    </w:p>
    <w:p w14:paraId="7478C1ED" w14:textId="77777777" w:rsidR="00D03F46" w:rsidRDefault="000551FF" w:rsidP="000551FF">
      <w:pPr>
        <w:pStyle w:val="Comment"/>
      </w:pPr>
      <w:r>
        <w:t>[</w:t>
      </w:r>
      <w:r w:rsidR="00D03F46">
        <w:t xml:space="preserve">Dette er rapportens største del, </w:t>
      </w:r>
      <w:r w:rsidR="00D03F46" w:rsidRPr="00D03F46">
        <w:t>som inneholder en objektiv beskrivelse av resultatene av oppgaven. Dette kan være prosesserte data, utstyr og programvare.</w:t>
      </w:r>
      <w:r>
        <w:t xml:space="preserve"> </w:t>
      </w:r>
    </w:p>
    <w:p w14:paraId="57B48580" w14:textId="77777777" w:rsidR="00BC0EE3" w:rsidRDefault="000551FF" w:rsidP="000551FF">
      <w:pPr>
        <w:pStyle w:val="Comment"/>
      </w:pPr>
      <w:r>
        <w:t>Ved oppgave som omfatter teorigjennomgang, analyse eller teknisk/vitenskapelig undersøkelse: resultater av undersøkelsen</w:t>
      </w:r>
      <w:r w:rsidR="00D03F46">
        <w:t xml:space="preserve"> </w:t>
      </w:r>
      <w:r w:rsidR="008C269F">
        <w:t>inklusive eventuelle usikkerheter/unøyaktigheter</w:t>
      </w:r>
      <w:r>
        <w:t xml:space="preserve"> - uten vurdering (disse kommer under drøfting).</w:t>
      </w:r>
    </w:p>
    <w:p w14:paraId="437268A0" w14:textId="77777777" w:rsidR="003A02EE" w:rsidRDefault="00BC0EE3" w:rsidP="00BC0EE3">
      <w:pPr>
        <w:pStyle w:val="Comment"/>
      </w:pPr>
      <w:r w:rsidRPr="000551FF">
        <w:rPr>
          <w:b/>
        </w:rPr>
        <w:t>Kommentar</w:t>
      </w:r>
      <w:r>
        <w:t>: Det er her dere skal bearbeide arbeidet ut fra de teorier og metoder som er nevnt i de to foregående kapitlene, og som kan gi et forslag til løsning på den problemstillingen som er definert i innledningen. Merk at det da er nødvendig å gjøre en del henvisninger tilbake til disse to kapitlene for at den som leser rapporten skal kunne følge bakgrunnen for de vurderinger dere nå gjør. Husk at dere aldri må gjøre vurderinger og analyser uten at dette er dokumentert i teori kapittelet. Ubegrunnet synsing er fullstendig verdiløst. I en oppgave som denne der selve læreprosessen er vesentlig, bør dere være flinke til å formulere de tanker og vurderinger som gjøres i selve argumenteringen, altså beskrive både prosess og løsning. Som en huskeregel kan dere tenke at normalt har man en tendens til å ikke skrive ned nok rundt selve prosessen med argumentering.</w:t>
      </w:r>
    </w:p>
    <w:p w14:paraId="172495E6" w14:textId="77777777" w:rsidR="008C269F" w:rsidRDefault="003A02EE" w:rsidP="000551FF">
      <w:pPr>
        <w:pStyle w:val="Comment"/>
      </w:pPr>
      <w:r w:rsidRPr="003A02EE">
        <w:t>Det er viktig at resultatet av produktet også beskrives som en del av en større sammenheng</w:t>
      </w:r>
      <w:r w:rsidR="00BC0EE3" w:rsidRPr="003A02EE">
        <w:t>]</w:t>
      </w:r>
    </w:p>
    <w:p w14:paraId="71974EE0" w14:textId="77777777" w:rsidR="008C269F" w:rsidRDefault="008C269F" w:rsidP="000551FF">
      <w:pPr>
        <w:pStyle w:val="Comment"/>
      </w:pPr>
      <w:r w:rsidRPr="008C269F">
        <w:rPr>
          <w:b/>
        </w:rPr>
        <w:t>For SW-utviklings pro</w:t>
      </w:r>
      <w:r w:rsidR="00BC0EE3">
        <w:rPr>
          <w:b/>
        </w:rPr>
        <w:t>s</w:t>
      </w:r>
      <w:r w:rsidRPr="008C269F">
        <w:rPr>
          <w:b/>
        </w:rPr>
        <w:t>je</w:t>
      </w:r>
      <w:r w:rsidR="00BC0EE3">
        <w:rPr>
          <w:b/>
        </w:rPr>
        <w:t>k</w:t>
      </w:r>
      <w:r w:rsidRPr="008C269F">
        <w:rPr>
          <w:b/>
        </w:rPr>
        <w:t>ter:</w:t>
      </w:r>
      <w:r>
        <w:t xml:space="preserve"> Her skal dere beskrive løsningen. Den</w:t>
      </w:r>
      <w:r w:rsidR="00BC0EE3">
        <w:t>n</w:t>
      </w:r>
      <w:r>
        <w:t>e skal beskrives ved hjelp av etablert notasjon i form av UML med diagrammer som Use-Case diagrammer, klassediagrammer, sekvensdiagrammer, komponent diagrammer og deployment diagrammer</w:t>
      </w:r>
      <w:r w:rsidR="00BC0EE3">
        <w:t>. Tilstandsdiagrammer kan også være svært nyttig</w:t>
      </w:r>
      <w:r>
        <w:t>. Det skal klart gå frem av teksten og diagrammer hvordan arkitekturen til systemet ble, med begrunnelse for hvorfor en slik arkitektur ble valgt. Begrunnelsen skal forankres med referanse til teori –avsnittet (kapittel 4).</w:t>
      </w:r>
    </w:p>
    <w:p w14:paraId="54B9DBAA" w14:textId="77777777" w:rsidR="008C269F" w:rsidRDefault="008C269F" w:rsidP="000551FF">
      <w:pPr>
        <w:pStyle w:val="Comment"/>
      </w:pPr>
      <w:r>
        <w:lastRenderedPageBreak/>
        <w:t xml:space="preserve">Dersom du mener at du har løst oppgaven ved å lage et godt design, skal du begrunne dette, og gjerne vise eksempler fra løsningen din som understreker dette. Igjen med referanse til teori delen. </w:t>
      </w:r>
    </w:p>
    <w:p w14:paraId="792CDEFF" w14:textId="77777777" w:rsidR="00381F01" w:rsidRDefault="008C269F" w:rsidP="000551FF">
      <w:pPr>
        <w:pStyle w:val="Comment"/>
      </w:pPr>
      <w:r>
        <w:t>Eksempel: ”..Det ble valgt å løse denne funksjonaliteten ved å benytte Obeserver-patternet, som beskrevet i kapittel 4.2. Dette gir et design med lav kobling (low coupling), som igjen øker graden av gjennbruk for modulen. Klassen Min</w:t>
      </w:r>
      <w:r w:rsidR="00BC0EE3">
        <w:t>Klasse har rollen som Subject, og klassene MinVisning1 og MinVisning2 er implementert som Observere</w:t>
      </w:r>
      <w:r>
        <w:t>….”</w:t>
      </w:r>
    </w:p>
    <w:p w14:paraId="4973DF76" w14:textId="77777777" w:rsidR="00BC0EE3" w:rsidRDefault="00381F01" w:rsidP="00381F01">
      <w:pPr>
        <w:pStyle w:val="Comment"/>
      </w:pPr>
      <w:r>
        <w:t>Det er også her vikitg å få frem ulike løsninger man har vurdert i prosessen for å komme frem til endelig valgt løsning. Begrunnelse skal gis for hvorfor den ene løsningene ble valgt fremfor den andre.</w:t>
      </w:r>
    </w:p>
    <w:p w14:paraId="7D509166" w14:textId="77777777" w:rsidR="00BC0EE3" w:rsidRDefault="00BC0EE3" w:rsidP="00381F01">
      <w:pPr>
        <w:pStyle w:val="Comment"/>
      </w:pPr>
      <w:r>
        <w:t>Husk at det er viktigere å peke på enkelt sider ved løsningen du har valgt, og begrunne hvorfor du mener disse er gode (igjen forankret i teorikapittelet), enn å beskrive absolutt hele løsningen din. Fokuser m.a.o. på det som du mener er spesiellt i din løsning.</w:t>
      </w:r>
    </w:p>
    <w:p w14:paraId="16E6E69A" w14:textId="77777777" w:rsidR="00381F01" w:rsidRDefault="00BC0EE3" w:rsidP="00381F01">
      <w:pPr>
        <w:pStyle w:val="Comment"/>
      </w:pPr>
      <w:r>
        <w:t>Dersom du har laget et system som det finnes tilsvarende av i markedet, må du her beskrive hvorfor du mener din løsning er bedre enn de som allerede finnes/hva du har gjort annerledes enn de eksisterende løsningene. Igjen med en begrunnelse forankret i teoridelen.</w:t>
      </w:r>
      <w:r w:rsidR="00381F01">
        <w:t>]</w:t>
      </w:r>
    </w:p>
    <w:p w14:paraId="33294ED4" w14:textId="77777777" w:rsidR="00417B4E" w:rsidRDefault="00417B4E" w:rsidP="00417B4E">
      <w:pPr>
        <w:pStyle w:val="Brdtekst"/>
      </w:pPr>
    </w:p>
    <w:p w14:paraId="52C1ED49" w14:textId="77777777" w:rsidR="00FA69EA" w:rsidRDefault="00FA69EA" w:rsidP="00FA69EA">
      <w:pPr>
        <w:pStyle w:val="Overskrift1"/>
      </w:pPr>
      <w:bookmarkStart w:id="12" w:name="_Toc133835293"/>
      <w:r>
        <w:t>DRØFTING</w:t>
      </w:r>
      <w:bookmarkEnd w:id="12"/>
    </w:p>
    <w:p w14:paraId="74B8F44A" w14:textId="77777777" w:rsidR="00417B4E" w:rsidRPr="00417B4E" w:rsidRDefault="00417B4E" w:rsidP="00417B4E">
      <w:pPr>
        <w:pStyle w:val="Brdtekst"/>
      </w:pPr>
    </w:p>
    <w:p w14:paraId="7680B4DD" w14:textId="77777777" w:rsidR="00FA69EA" w:rsidRDefault="00753D26" w:rsidP="000551FF">
      <w:pPr>
        <w:pStyle w:val="Comment"/>
      </w:pPr>
      <w:r>
        <w:t>[</w:t>
      </w:r>
      <w:r w:rsidR="00FA69EA">
        <w:t>Vurdering av metode og oppnådde resultater. Begrensninger, endringer eller avvik i prosjekt i forhold til plan / opprinnelig problemstilling - mulige feilkilder. Resultatenes betydning.</w:t>
      </w:r>
      <w:r w:rsidR="003217BA">
        <w:t xml:space="preserve"> Dette er en subjektiv vurdering.</w:t>
      </w:r>
    </w:p>
    <w:p w14:paraId="42A77766" w14:textId="77777777" w:rsidR="00E375B0" w:rsidRDefault="00FA69EA" w:rsidP="000551FF">
      <w:pPr>
        <w:pStyle w:val="Comment"/>
      </w:pPr>
      <w:r w:rsidRPr="000551FF">
        <w:rPr>
          <w:b/>
          <w:i w:val="0"/>
        </w:rPr>
        <w:t>Kommentar</w:t>
      </w:r>
      <w:r>
        <w:t>: Her kan man for eksempel gjøre seg tanker rundt kvaliteten av det arbeidet som er nedlagt. Er de kildene dere bruker pålitelige, er det sprik mellom forskjellige kilder (og i så fall hvorfor), er det andre forhold som kan være med å gjøre noen av de vurderinger og valg dere har gjort usikre? I mindre oppgaver som denne, kan det også være en mulighet å slå sammen dette avsnittet med det over.</w:t>
      </w:r>
    </w:p>
    <w:p w14:paraId="2D9C5A4C" w14:textId="77777777" w:rsidR="00FA69EA" w:rsidRDefault="00E375B0" w:rsidP="000551FF">
      <w:pPr>
        <w:pStyle w:val="Comment"/>
      </w:pPr>
      <w:r>
        <w:t>Husk at et hovedprosjekt har to resultatmål: Det ene er å komme frem til en løsning på en problemstilling, det andre målet er å oppnå en læring om gjennomføring av prosjekter. Dette må komme frem i drøftingen. Det kan derfor være fornuftig å dele dette avsnittet i to, der du i den ene delen gjennomfører en drøfting av det tekniske oppnådde result</w:t>
      </w:r>
      <w:r w:rsidR="003217BA">
        <w:t>atet (systemet du har utviklet for eksempel), og der du i den andre delen gjennomfører en drøfting av selve prosjektet; fungerte prosjektet slik dere valgte å organisere det ? Hvilke erfaringer gjorde dere med valgt utviklingsmetodikk (iterrativ/vannfalls/XP etc.). Hvordan håndterte dere ting som oppstod underveis i prosjektet (aktiviteter som ble større og lengre i tid enn først planlagt) osv.</w:t>
      </w:r>
      <w:r w:rsidR="00753D26">
        <w:t>]</w:t>
      </w:r>
    </w:p>
    <w:p w14:paraId="6240F212" w14:textId="77777777" w:rsidR="00417B4E" w:rsidRDefault="00417B4E" w:rsidP="00417B4E">
      <w:pPr>
        <w:pStyle w:val="Brdtekst"/>
      </w:pPr>
    </w:p>
    <w:p w14:paraId="70937BEC" w14:textId="77777777" w:rsidR="00FA69EA" w:rsidRDefault="00FA69EA" w:rsidP="00FA69EA">
      <w:pPr>
        <w:pStyle w:val="Overskrift1"/>
      </w:pPr>
      <w:bookmarkStart w:id="13" w:name="_Toc133835294"/>
      <w:r>
        <w:t>KONKLUSJON</w:t>
      </w:r>
      <w:bookmarkEnd w:id="13"/>
    </w:p>
    <w:p w14:paraId="6505EF57" w14:textId="77777777" w:rsidR="00417B4E" w:rsidRPr="00417B4E" w:rsidRDefault="00417B4E" w:rsidP="00417B4E">
      <w:pPr>
        <w:pStyle w:val="Brdtekst"/>
      </w:pPr>
    </w:p>
    <w:p w14:paraId="2FBBB7F2" w14:textId="77777777" w:rsidR="00FA69EA" w:rsidRDefault="00753D26" w:rsidP="00753D26">
      <w:pPr>
        <w:pStyle w:val="Comment"/>
      </w:pPr>
      <w:r>
        <w:t>[</w:t>
      </w:r>
      <w:r w:rsidR="00FA69EA">
        <w:t>Overbevisninger /erfaring som en er kommet fram til på grunnlag av det presenterte materialet.</w:t>
      </w:r>
    </w:p>
    <w:p w14:paraId="4F8C8280" w14:textId="77777777" w:rsidR="00FA69EA" w:rsidRDefault="00FA69EA" w:rsidP="00753D26">
      <w:pPr>
        <w:pStyle w:val="Comment"/>
      </w:pPr>
      <w:r>
        <w:t>Evt. uttalelse fra ekstern oppdragsgiver.</w:t>
      </w:r>
    </w:p>
    <w:p w14:paraId="5C773C32" w14:textId="77777777" w:rsidR="00D52983" w:rsidRDefault="00FA69EA" w:rsidP="00753D26">
      <w:pPr>
        <w:pStyle w:val="Comment"/>
      </w:pPr>
      <w:r w:rsidRPr="00753D26">
        <w:rPr>
          <w:b/>
          <w:i w:val="0"/>
        </w:rPr>
        <w:t>Kommentar</w:t>
      </w:r>
      <w:r>
        <w:t>: Her skal dere presentere de viktigste resultatene fra arbeidet sammen med de erfaringer dere har opparbeidet i prosessen.</w:t>
      </w:r>
      <w:r w:rsidR="00D52983">
        <w:t xml:space="preserve"> M.a.o. her skal dere trekke sammen </w:t>
      </w:r>
      <w:r w:rsidR="00D52983">
        <w:lastRenderedPageBreak/>
        <w:t>trådene fra kapittelet Drøfting, og komme frem til en konklusjon. Lot problemet seg løse slik vi hadde antatt med de metoder vi hadde valgt ? Ble systemet vi utviklet slik oppdragsgiver hadde stillt krav om ? Hva har vi lært av dette prosjektet, både teknisk, og ikke minst i forhold til det å jobbe i prosjekt?</w:t>
      </w:r>
      <w:r>
        <w:t xml:space="preserve"> </w:t>
      </w:r>
    </w:p>
    <w:p w14:paraId="654D1FE1" w14:textId="77777777" w:rsidR="00FA69EA" w:rsidRDefault="00FA69EA" w:rsidP="00753D26">
      <w:pPr>
        <w:pStyle w:val="Comment"/>
      </w:pPr>
      <w:r>
        <w:t>I de tilfeller dere velger å slå sammen drøftingen med bearbeiding og resultater, så er det på sin plass å gjøre en mer overordnet drøfting om resultatenes betydning her.</w:t>
      </w:r>
      <w:r w:rsidR="00753D26">
        <w:t>]</w:t>
      </w:r>
    </w:p>
    <w:p w14:paraId="5ACCF326" w14:textId="77777777" w:rsidR="00417B4E" w:rsidRDefault="00417B4E" w:rsidP="00417B4E">
      <w:pPr>
        <w:pStyle w:val="Brdtekst"/>
      </w:pPr>
    </w:p>
    <w:p w14:paraId="0398CEAD" w14:textId="77777777" w:rsidR="00FA69EA" w:rsidRDefault="00FA69EA" w:rsidP="00FA69EA">
      <w:pPr>
        <w:pStyle w:val="Overskrift1"/>
      </w:pPr>
      <w:bookmarkStart w:id="14" w:name="_Toc133835295"/>
      <w:r>
        <w:t>REFERANSER</w:t>
      </w:r>
      <w:bookmarkEnd w:id="14"/>
    </w:p>
    <w:p w14:paraId="183D7C78" w14:textId="77777777" w:rsidR="00417B4E" w:rsidRPr="00417B4E" w:rsidRDefault="00417B4E" w:rsidP="00417B4E">
      <w:pPr>
        <w:pStyle w:val="Brdtekst"/>
      </w:pPr>
    </w:p>
    <w:p w14:paraId="09DCD539" w14:textId="77777777" w:rsidR="00FA69EA" w:rsidRDefault="00753D26" w:rsidP="004F50F1">
      <w:pPr>
        <w:pStyle w:val="Comment"/>
      </w:pPr>
      <w:r>
        <w:t>[</w:t>
      </w:r>
      <w:r w:rsidR="004F50F1">
        <w:t>Forfatter,</w:t>
      </w:r>
      <w:r w:rsidR="00FA69EA">
        <w:t xml:space="preserve"> tittel på bok eller artikkel, navn på tidsskrift eller forlag/utgiver, nr. eller dato for tidsskrift,</w:t>
      </w:r>
      <w:r w:rsidR="004F50F1" w:rsidRPr="004F50F1">
        <w:t xml:space="preserve"> </w:t>
      </w:r>
      <w:r w:rsidR="004F50F1">
        <w:t>årstall,</w:t>
      </w:r>
      <w:r w:rsidR="00FA69EA">
        <w:t xml:space="preserve"> sted som det vises til eller refereres fra i oppgaven.</w:t>
      </w:r>
    </w:p>
    <w:p w14:paraId="77ECA613" w14:textId="77777777" w:rsidR="00186E58" w:rsidRDefault="00186E58" w:rsidP="00753D26">
      <w:pPr>
        <w:pStyle w:val="Comment"/>
      </w:pPr>
      <w:r>
        <w:t>Forelesninger kan også refereres til, da med tittel på fag og navn på foreleser</w:t>
      </w:r>
    </w:p>
    <w:p w14:paraId="4CAC13D9" w14:textId="77777777" w:rsidR="00FA69EA" w:rsidRDefault="00FA69EA" w:rsidP="00753D26">
      <w:pPr>
        <w:pStyle w:val="Comment"/>
      </w:pPr>
      <w:r w:rsidRPr="00E372F5">
        <w:rPr>
          <w:b/>
          <w:i w:val="0"/>
        </w:rPr>
        <w:t>Kommentar</w:t>
      </w:r>
      <w:r>
        <w:t>: se eksempel under</w:t>
      </w:r>
      <w:r w:rsidR="00753D26">
        <w:t>]</w:t>
      </w:r>
    </w:p>
    <w:p w14:paraId="008249DF" w14:textId="77777777" w:rsidR="00FA69EA" w:rsidRDefault="00FA69EA" w:rsidP="00FA69EA">
      <w:pPr>
        <w:pStyle w:val="Brdtekst"/>
      </w:pPr>
    </w:p>
    <w:p w14:paraId="2158A1EB" w14:textId="77777777" w:rsidR="00753D26" w:rsidRPr="007A6EAF" w:rsidRDefault="004F50F1" w:rsidP="00753D26">
      <w:pPr>
        <w:pStyle w:val="References"/>
        <w:rPr>
          <w:lang w:val="en-GB"/>
        </w:rPr>
      </w:pPr>
      <w:r w:rsidRPr="007A6EAF">
        <w:rPr>
          <w:lang w:val="en-GB"/>
        </w:rPr>
        <w:t xml:space="preserve">David J. Barnes og Michael Kölling, </w:t>
      </w:r>
      <w:r w:rsidR="00626AB5" w:rsidRPr="007A6EAF">
        <w:rPr>
          <w:lang w:val="en-GB"/>
        </w:rPr>
        <w:t xml:space="preserve">Objects First With Java Second edition, </w:t>
      </w:r>
      <w:r w:rsidRPr="007A6EAF">
        <w:rPr>
          <w:lang w:val="en-GB"/>
        </w:rPr>
        <w:br/>
      </w:r>
      <w:r w:rsidR="00626AB5" w:rsidRPr="007A6EAF">
        <w:rPr>
          <w:lang w:val="en-GB"/>
        </w:rPr>
        <w:t>ISBN</w:t>
      </w:r>
      <w:r w:rsidRPr="007A6EAF">
        <w:rPr>
          <w:lang w:val="en-GB"/>
        </w:rPr>
        <w:t xml:space="preserve"> 0131 24933 9, Pearson Education Limited, 2005</w:t>
      </w:r>
    </w:p>
    <w:p w14:paraId="604866CC" w14:textId="77777777" w:rsidR="004F50F1" w:rsidRPr="004F50F1" w:rsidRDefault="004F50F1" w:rsidP="004F50F1">
      <w:pPr>
        <w:pStyle w:val="References"/>
        <w:rPr>
          <w:lang w:val="en-GB" w:eastAsia="en-US"/>
        </w:rPr>
      </w:pPr>
      <w:r w:rsidRPr="004F50F1">
        <w:rPr>
          <w:lang w:val="en-GB" w:eastAsia="en-US"/>
        </w:rPr>
        <w:t>Maksimov, I. V. and Sleptsov-Shevlevich, B. A., 1970</w:t>
      </w:r>
      <w:r>
        <w:rPr>
          <w:lang w:val="en-GB" w:eastAsia="en-US"/>
        </w:rPr>
        <w:t>,</w:t>
      </w:r>
      <w:r w:rsidRPr="004F50F1">
        <w:rPr>
          <w:lang w:val="en-GB" w:eastAsia="en-US"/>
        </w:rPr>
        <w:t xml:space="preserve"> Long-term changes in the tide-generation force of the moon and the iciness of the </w:t>
      </w:r>
      <w:smartTag w:uri="urn:schemas-microsoft-com:office:smarttags" w:element="place">
        <w:smartTag w:uri="urn:schemas-microsoft-com:office:smarttags" w:element="PlaceName">
          <w:r w:rsidRPr="004F50F1">
            <w:rPr>
              <w:lang w:val="en-GB" w:eastAsia="en-US"/>
            </w:rPr>
            <w:t>Arctic</w:t>
          </w:r>
        </w:smartTag>
        <w:r w:rsidRPr="004F50F1">
          <w:rPr>
            <w:lang w:val="en-GB" w:eastAsia="en-US"/>
          </w:rPr>
          <w:t xml:space="preserve"> </w:t>
        </w:r>
        <w:smartTag w:uri="urn:schemas-microsoft-com:office:smarttags" w:element="PlaceType">
          <w:r w:rsidRPr="004F50F1">
            <w:rPr>
              <w:lang w:val="en-GB" w:eastAsia="en-US"/>
            </w:rPr>
            <w:t>Seas</w:t>
          </w:r>
        </w:smartTag>
      </w:smartTag>
      <w:r w:rsidRPr="004F50F1">
        <w:rPr>
          <w:lang w:val="en-GB" w:eastAsia="en-US"/>
        </w:rPr>
        <w:t>. Procedings of the N. M. Knipovich Polar Scientific-Research and Planning Institute of Marine Fisheries and Oceanography (PINRO), 27: 22-40.</w:t>
      </w:r>
    </w:p>
    <w:p w14:paraId="549C8ED1" w14:textId="77777777" w:rsidR="004F50F1" w:rsidRPr="004F50F1" w:rsidRDefault="00DC0702" w:rsidP="004F50F1">
      <w:pPr>
        <w:pStyle w:val="References"/>
        <w:rPr>
          <w:lang w:val="en-GB" w:eastAsia="en-US"/>
        </w:rPr>
      </w:pPr>
      <w:r>
        <w:rPr>
          <w:lang w:val="en-GB" w:eastAsia="en-US"/>
        </w:rPr>
        <w:t>Matlab.</w:t>
      </w:r>
      <w:r w:rsidR="004F50F1" w:rsidRPr="004F50F1">
        <w:rPr>
          <w:lang w:val="en-GB" w:eastAsia="en-US"/>
        </w:rPr>
        <w:t xml:space="preserve"> Matlab. Wavelet Toolbox. Users Guide. The Math Works Inc.</w:t>
      </w:r>
      <w:r>
        <w:rPr>
          <w:lang w:val="en-GB" w:eastAsia="en-US"/>
        </w:rPr>
        <w:t>, 1997</w:t>
      </w:r>
    </w:p>
    <w:p w14:paraId="151FBCE6" w14:textId="77777777" w:rsidR="004F50F1" w:rsidRPr="004F50F1" w:rsidRDefault="004F50F1" w:rsidP="004F50F1">
      <w:pPr>
        <w:pStyle w:val="References"/>
        <w:rPr>
          <w:lang w:val="en-GB" w:eastAsia="en-US"/>
        </w:rPr>
      </w:pPr>
      <w:r w:rsidRPr="004F50F1">
        <w:rPr>
          <w:lang w:val="en-GB" w:eastAsia="en-US"/>
        </w:rPr>
        <w:t xml:space="preserve">Pugh, D T., Tides, Surges and Mean Sea-Level. John Wiley &amp; Sons. </w:t>
      </w:r>
      <w:smartTag w:uri="urn:schemas-microsoft-com:office:smarttags" w:element="State">
        <w:smartTag w:uri="urn:schemas-microsoft-com:office:smarttags" w:element="place">
          <w:r w:rsidRPr="004F50F1">
            <w:rPr>
              <w:lang w:val="en-GB" w:eastAsia="en-US"/>
            </w:rPr>
            <w:t>New York</w:t>
          </w:r>
        </w:smartTag>
      </w:smartTag>
      <w:r w:rsidR="00DC0702">
        <w:rPr>
          <w:lang w:val="en-GB" w:eastAsia="en-US"/>
        </w:rPr>
        <w:t>, 1996</w:t>
      </w:r>
    </w:p>
    <w:p w14:paraId="7D9E7647" w14:textId="77777777" w:rsidR="004F50F1" w:rsidRPr="007A6EAF" w:rsidRDefault="004F50F1" w:rsidP="00753D26">
      <w:pPr>
        <w:pStyle w:val="References"/>
        <w:rPr>
          <w:lang w:val="en-GB"/>
        </w:rPr>
      </w:pPr>
    </w:p>
    <w:p w14:paraId="432C80DF" w14:textId="77777777" w:rsidR="00FA69EA" w:rsidRPr="007A6EAF" w:rsidRDefault="00FA69EA" w:rsidP="00FA69EA">
      <w:pPr>
        <w:pStyle w:val="Brdtekst"/>
        <w:rPr>
          <w:lang w:val="en-GB"/>
        </w:rPr>
      </w:pPr>
    </w:p>
    <w:p w14:paraId="1D58C740" w14:textId="77777777" w:rsidR="00FA69EA" w:rsidRDefault="00FA69EA" w:rsidP="00AD1D6F">
      <w:pPr>
        <w:pStyle w:val="Heading1NoNumbering"/>
      </w:pPr>
      <w:bookmarkStart w:id="15" w:name="_Toc133835296"/>
      <w:r>
        <w:t>VEDLEGG</w:t>
      </w:r>
      <w:bookmarkEnd w:id="15"/>
    </w:p>
    <w:p w14:paraId="71E0ACBA" w14:textId="77777777" w:rsidR="00417B4E" w:rsidRDefault="00417B4E" w:rsidP="00417B4E">
      <w:pPr>
        <w:pStyle w:val="Brdtekst"/>
      </w:pPr>
    </w:p>
    <w:p w14:paraId="534F4A8A" w14:textId="77777777" w:rsidR="00FA69EA" w:rsidRDefault="00FA46CE" w:rsidP="00FA46CE">
      <w:pPr>
        <w:pStyle w:val="Comment"/>
      </w:pPr>
      <w:r>
        <w:t>[</w:t>
      </w:r>
      <w:r w:rsidR="00FA69EA">
        <w:t>Materiell som er utarbeidet eller innsamlet i tilknytning til rapporten, men som det ikke er naturlig eller hensiktsmessig å ta inn i hoveddelen, skal tas inn som vedlegg.</w:t>
      </w:r>
    </w:p>
    <w:p w14:paraId="23EB6A6C" w14:textId="77777777" w:rsidR="00FA69EA" w:rsidRDefault="00FA69EA" w:rsidP="00FA46CE">
      <w:pPr>
        <w:pStyle w:val="Comment"/>
      </w:pPr>
      <w:r>
        <w:t>Kopi av program som inngår som del av prosjektet, skal legges ved</w:t>
      </w:r>
      <w:r w:rsidR="000D48F7">
        <w:t xml:space="preserve"> i sin helhet (all kildekode + kjørbar fil/installasjonsfil(er)) </w:t>
      </w:r>
      <w:r>
        <w:t>på diskett eller CD. Installasjonsveiledning inkl. brukernavn/passord og lignende skal tas inn i skriftlig del av vedlegget eller framgå av rapporten for øvrig.</w:t>
      </w:r>
    </w:p>
    <w:p w14:paraId="195E865B" w14:textId="77777777" w:rsidR="00FA69EA" w:rsidRDefault="00FA69EA" w:rsidP="00FA46CE">
      <w:pPr>
        <w:pStyle w:val="Comment"/>
      </w:pPr>
      <w:r>
        <w:t>Vedleggene skal være nummererte og ha en overskrift.</w:t>
      </w:r>
      <w:r w:rsidR="00FA46CE">
        <w:t>]</w:t>
      </w:r>
    </w:p>
    <w:p w14:paraId="5A5511B8" w14:textId="77777777" w:rsidR="00037C34" w:rsidRDefault="00037C34" w:rsidP="00037C34">
      <w:pPr>
        <w:pStyle w:val="AppendixList"/>
      </w:pPr>
      <w:r>
        <w:t>Vedlegg 1</w:t>
      </w:r>
      <w:r>
        <w:tab/>
        <w:t xml:space="preserve">Kildekode, </w:t>
      </w:r>
      <w:r w:rsidR="000D48F7">
        <w:t xml:space="preserve">på </w:t>
      </w:r>
      <w:r>
        <w:t>CD 1</w:t>
      </w:r>
    </w:p>
    <w:p w14:paraId="0C95B6AF" w14:textId="77777777" w:rsidR="00037C34" w:rsidRDefault="00037C34" w:rsidP="00037C34">
      <w:pPr>
        <w:pStyle w:val="AppendixList"/>
      </w:pPr>
      <w:r>
        <w:t>Vedlegg 2</w:t>
      </w:r>
      <w:r>
        <w:tab/>
      </w:r>
      <w:r w:rsidR="000D48F7">
        <w:t>Forprosjektrapport</w:t>
      </w:r>
    </w:p>
    <w:p w14:paraId="668E0E32" w14:textId="77777777" w:rsidR="000D48F7" w:rsidRDefault="000D48F7" w:rsidP="00037C34">
      <w:pPr>
        <w:pStyle w:val="AppendixList"/>
      </w:pPr>
      <w:r>
        <w:t>Vedlegg 3</w:t>
      </w:r>
      <w:r>
        <w:tab/>
        <w:t>Statusrapporter 1 til 5</w:t>
      </w:r>
    </w:p>
    <w:p w14:paraId="72C37DF6" w14:textId="77777777" w:rsidR="000D48F7" w:rsidRDefault="000D48F7" w:rsidP="00037C34">
      <w:pPr>
        <w:pStyle w:val="AppendixList"/>
      </w:pPr>
      <w:r>
        <w:t>Vedlegg 4</w:t>
      </w:r>
      <w:r>
        <w:tab/>
        <w:t>osv. osv.</w:t>
      </w:r>
    </w:p>
    <w:sectPr w:rsidR="000D48F7" w:rsidSect="00B82063">
      <w:footerReference w:type="default" r:id="rId12"/>
      <w:pgSz w:w="11906" w:h="16838" w:code="9"/>
      <w:pgMar w:top="1418" w:right="1418" w:bottom="1418" w:left="1418" w:header="709" w:footer="454"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DBA603" w14:textId="77777777" w:rsidR="00212BF4" w:rsidRDefault="00212BF4">
      <w:r>
        <w:separator/>
      </w:r>
    </w:p>
  </w:endnote>
  <w:endnote w:type="continuationSeparator" w:id="0">
    <w:p w14:paraId="5597716C" w14:textId="77777777" w:rsidR="00212BF4" w:rsidRDefault="00212B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C625DE" w14:textId="77777777" w:rsidR="00272F4D" w:rsidRDefault="00272F4D" w:rsidP="00743A83">
    <w:pPr>
      <w:pStyle w:val="FooterFirstPage"/>
    </w:pPr>
  </w:p>
  <w:p w14:paraId="2BA7B8D9" w14:textId="77777777" w:rsidR="00272F4D" w:rsidRDefault="00272F4D" w:rsidP="00743A83">
    <w:pPr>
      <w:pStyle w:val="FooterFirstPage"/>
    </w:pPr>
    <w:r w:rsidRPr="00FA22EE">
      <w:rPr>
        <w:b/>
      </w:rPr>
      <w:t>Postadresse</w:t>
    </w:r>
    <w:r>
      <w:tab/>
    </w:r>
    <w:r w:rsidRPr="00FA22EE">
      <w:rPr>
        <w:b/>
      </w:rPr>
      <w:t>Besøksadresse</w:t>
    </w:r>
    <w:r>
      <w:tab/>
    </w:r>
    <w:r w:rsidRPr="00FA22EE">
      <w:rPr>
        <w:b/>
      </w:rPr>
      <w:t>Telefon</w:t>
    </w:r>
    <w:r>
      <w:tab/>
    </w:r>
    <w:r w:rsidRPr="00FA22EE">
      <w:rPr>
        <w:b/>
      </w:rPr>
      <w:t>Telefax</w:t>
    </w:r>
    <w:r>
      <w:tab/>
    </w:r>
    <w:r w:rsidRPr="00FA22EE">
      <w:rPr>
        <w:b/>
      </w:rPr>
      <w:t>Bankkonto</w:t>
    </w:r>
  </w:p>
  <w:p w14:paraId="5C6B38C5" w14:textId="77777777" w:rsidR="00272F4D" w:rsidRDefault="00272F4D" w:rsidP="00743A83">
    <w:pPr>
      <w:pStyle w:val="FooterFirstPage"/>
    </w:pPr>
    <w:r>
      <w:t>Høgskolen i Ålesund</w:t>
    </w:r>
    <w:r>
      <w:tab/>
      <w:t>Larsgårdsvegen 2</w:t>
    </w:r>
    <w:r>
      <w:tab/>
      <w:t>70 16 12 00</w:t>
    </w:r>
    <w:r>
      <w:tab/>
      <w:t>70 16 13 00</w:t>
    </w:r>
    <w:r>
      <w:tab/>
      <w:t>7694 05 00636</w:t>
    </w:r>
  </w:p>
  <w:p w14:paraId="186DB28A" w14:textId="77777777" w:rsidR="00272F4D" w:rsidRDefault="00272F4D" w:rsidP="00743A83">
    <w:pPr>
      <w:pStyle w:val="FooterFirstPage"/>
    </w:pPr>
    <w:r>
      <w:t>N-6025 Ålesund</w:t>
    </w:r>
    <w:r>
      <w:tab/>
    </w:r>
    <w:r w:rsidRPr="00FA22EE">
      <w:rPr>
        <w:b/>
      </w:rPr>
      <w:t>Internett</w:t>
    </w:r>
    <w:r>
      <w:tab/>
    </w:r>
    <w:r w:rsidRPr="00FA22EE">
      <w:rPr>
        <w:b/>
      </w:rPr>
      <w:t>Epostadresse</w:t>
    </w:r>
    <w:r>
      <w:tab/>
    </w:r>
    <w:r>
      <w:tab/>
    </w:r>
    <w:r w:rsidRPr="00FA22EE">
      <w:rPr>
        <w:b/>
      </w:rPr>
      <w:t>Foretaksregisteret</w:t>
    </w:r>
  </w:p>
  <w:p w14:paraId="43670ADC" w14:textId="77777777" w:rsidR="00272F4D" w:rsidRDefault="00272F4D" w:rsidP="00743A83">
    <w:pPr>
      <w:pStyle w:val="FooterFirstPage"/>
      <w:rPr>
        <w:lang w:val="de-DE"/>
      </w:rPr>
    </w:pPr>
    <w:r>
      <w:t>Norway</w:t>
    </w:r>
    <w:r>
      <w:tab/>
      <w:t>www.hials.no</w:t>
    </w:r>
    <w:r>
      <w:tab/>
    </w:r>
    <w:hyperlink r:id="rId1" w:history="1">
      <w:r w:rsidRPr="00B60405">
        <w:rPr>
          <w:rStyle w:val="Hyperkobling"/>
        </w:rPr>
        <w:t>postmottak@hials.no</w:t>
      </w:r>
    </w:hyperlink>
    <w:r>
      <w:tab/>
    </w:r>
    <w:r>
      <w:tab/>
      <w:t>NO 971 572 140</w:t>
    </w:r>
  </w:p>
  <w:p w14:paraId="631872A3" w14:textId="77777777" w:rsidR="00272F4D" w:rsidRDefault="00272F4D" w:rsidP="00743A83">
    <w:pPr>
      <w:pStyle w:val="FooterFirst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DB339E" w14:textId="77777777" w:rsidR="00272F4D" w:rsidRDefault="00272F4D">
    <w:pPr>
      <w:pStyle w:val="Bunn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43C4AE" w14:textId="77777777" w:rsidR="00212BF4" w:rsidRDefault="00212BF4">
      <w:r>
        <w:separator/>
      </w:r>
    </w:p>
  </w:footnote>
  <w:footnote w:type="continuationSeparator" w:id="0">
    <w:p w14:paraId="67218334" w14:textId="77777777" w:rsidR="00212BF4" w:rsidRDefault="00212B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31DB71" w14:textId="77777777" w:rsidR="00272F4D" w:rsidRDefault="00272F4D" w:rsidP="00743A83">
    <w:pPr>
      <w:pStyle w:val="Topptekst"/>
    </w:pPr>
    <w:r>
      <w:t>Høgskolen i Ålesund</w:t>
    </w:r>
    <w:r>
      <w:tab/>
    </w:r>
    <w:r>
      <w:tab/>
      <w:t xml:space="preserve">Side </w:t>
    </w:r>
    <w:r>
      <w:rPr>
        <w:rStyle w:val="Sidetall"/>
      </w:rPr>
      <w:fldChar w:fldCharType="begin"/>
    </w:r>
    <w:r>
      <w:rPr>
        <w:rStyle w:val="Sidetall"/>
      </w:rPr>
      <w:instrText xml:space="preserve"> PAGE </w:instrText>
    </w:r>
    <w:r>
      <w:rPr>
        <w:rStyle w:val="Sidetall"/>
      </w:rPr>
      <w:fldChar w:fldCharType="separate"/>
    </w:r>
    <w:r w:rsidR="00650489">
      <w:rPr>
        <w:rStyle w:val="Sidetall"/>
        <w:noProof/>
      </w:rPr>
      <w:t>9</w:t>
    </w:r>
    <w:r>
      <w:rPr>
        <w:rStyle w:val="Sidetall"/>
      </w:rPr>
      <w:fldChar w:fldCharType="end"/>
    </w:r>
  </w:p>
  <w:p w14:paraId="28BC44A3" w14:textId="77777777" w:rsidR="00272F4D" w:rsidRDefault="00272F4D" w:rsidP="00743A83">
    <w:pPr>
      <w:pStyle w:val="Topptekst"/>
    </w:pPr>
    <w:r>
      <w:t>Hovedprosjekt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bottom w:val="single" w:sz="4" w:space="0" w:color="auto"/>
      </w:tblBorders>
      <w:tblCellMar>
        <w:top w:w="57" w:type="dxa"/>
        <w:left w:w="70" w:type="dxa"/>
        <w:bottom w:w="57" w:type="dxa"/>
        <w:right w:w="70" w:type="dxa"/>
      </w:tblCellMar>
      <w:tblLook w:val="0000" w:firstRow="0" w:lastRow="0" w:firstColumn="0" w:lastColumn="0" w:noHBand="0" w:noVBand="0"/>
    </w:tblPr>
    <w:tblGrid>
      <w:gridCol w:w="5763"/>
      <w:gridCol w:w="3875"/>
    </w:tblGrid>
    <w:tr w:rsidR="00272F4D" w14:paraId="507C9602" w14:textId="77777777">
      <w:trPr>
        <w:trHeight w:val="784"/>
      </w:trPr>
      <w:tc>
        <w:tcPr>
          <w:tcW w:w="5882" w:type="dxa"/>
          <w:vAlign w:val="center"/>
        </w:tcPr>
        <w:p w14:paraId="310494FE" w14:textId="77777777" w:rsidR="00272F4D" w:rsidRDefault="00272F4D" w:rsidP="00743A83">
          <w:pPr>
            <w:pStyle w:val="HeaderFirstPage"/>
          </w:pPr>
          <w:r>
            <w:t>Hovedprosjekt</w:t>
          </w:r>
        </w:p>
      </w:tc>
      <w:tc>
        <w:tcPr>
          <w:tcW w:w="3889" w:type="dxa"/>
        </w:tcPr>
        <w:p w14:paraId="17D48EF2" w14:textId="4D0FBE87" w:rsidR="00272F4D" w:rsidRDefault="00212BF4" w:rsidP="001D6F9B">
          <w:pPr>
            <w:jc w:val="right"/>
          </w:pPr>
          <w:r>
            <w:rPr>
              <w:noProof/>
            </w:rPr>
            <w:drawing>
              <wp:inline distT="0" distB="0" distL="0" distR="0" wp14:anchorId="038E68F0" wp14:editId="59F953C6">
                <wp:extent cx="2162175" cy="742950"/>
                <wp:effectExtent l="0" t="0" r="0" b="0"/>
                <wp:docPr id="2" name="Bilde 2" descr="Aalesund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alesund University Logo"/>
                        <pic:cNvPicPr>
                          <a:picLocks noChangeAspect="1" noChangeArrowheads="1"/>
                        </pic:cNvPicPr>
                      </pic:nvPicPr>
                      <pic:blipFill>
                        <a:blip r:embed="rId1">
                          <a:lum bright="18000"/>
                          <a:extLst>
                            <a:ext uri="{28A0092B-C50C-407E-A947-70E740481C1C}">
                              <a14:useLocalDpi xmlns:a14="http://schemas.microsoft.com/office/drawing/2010/main" val="0"/>
                            </a:ext>
                          </a:extLst>
                        </a:blip>
                        <a:srcRect t="14928" b="4906"/>
                        <a:stretch>
                          <a:fillRect/>
                        </a:stretch>
                      </pic:blipFill>
                      <pic:spPr bwMode="auto">
                        <a:xfrm>
                          <a:off x="0" y="0"/>
                          <a:ext cx="2162175" cy="742950"/>
                        </a:xfrm>
                        <a:prstGeom prst="rect">
                          <a:avLst/>
                        </a:prstGeom>
                        <a:noFill/>
                        <a:ln>
                          <a:noFill/>
                        </a:ln>
                      </pic:spPr>
                    </pic:pic>
                  </a:graphicData>
                </a:graphic>
              </wp:inline>
            </w:drawing>
          </w:r>
        </w:p>
      </w:tc>
    </w:tr>
  </w:tbl>
  <w:p w14:paraId="56939820" w14:textId="77777777" w:rsidR="00272F4D" w:rsidRDefault="00272F4D" w:rsidP="001D6F9B">
    <w:pPr>
      <w:pStyle w:val="Top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47AA3F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564BD1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570AE4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1C2294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13445E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DDAF04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CBCFE9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A84C9C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5C8F0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F328E1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AC16E9"/>
    <w:multiLevelType w:val="multilevel"/>
    <w:tmpl w:val="3678145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F0F5AF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1A224C55"/>
    <w:multiLevelType w:val="hybridMultilevel"/>
    <w:tmpl w:val="496C1284"/>
    <w:lvl w:ilvl="0" w:tplc="16D8A958">
      <w:start w:val="1"/>
      <w:numFmt w:val="decimal"/>
      <w:pStyle w:val="References"/>
      <w:lvlText w:val="[%1]"/>
      <w:lvlJc w:val="left"/>
      <w:pPr>
        <w:tabs>
          <w:tab w:val="num" w:pos="737"/>
        </w:tabs>
        <w:ind w:left="737" w:hanging="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DB134F8"/>
    <w:multiLevelType w:val="multilevel"/>
    <w:tmpl w:val="761A2EE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54660CF4"/>
    <w:multiLevelType w:val="multilevel"/>
    <w:tmpl w:val="761A2EEE"/>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2"/>
  </w:num>
  <w:num w:numId="13">
    <w:abstractNumId w:val="10"/>
  </w:num>
  <w:num w:numId="14">
    <w:abstractNumId w:val="1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BF4"/>
    <w:rsid w:val="00016023"/>
    <w:rsid w:val="00037C34"/>
    <w:rsid w:val="000551FF"/>
    <w:rsid w:val="000674E9"/>
    <w:rsid w:val="000D0FCE"/>
    <w:rsid w:val="000D48F7"/>
    <w:rsid w:val="00120E0E"/>
    <w:rsid w:val="0016488F"/>
    <w:rsid w:val="00186E58"/>
    <w:rsid w:val="001D519E"/>
    <w:rsid w:val="001D6F9B"/>
    <w:rsid w:val="001E2EBC"/>
    <w:rsid w:val="00212BF4"/>
    <w:rsid w:val="00257F68"/>
    <w:rsid w:val="00262C1A"/>
    <w:rsid w:val="00272F4D"/>
    <w:rsid w:val="0029457C"/>
    <w:rsid w:val="002B0334"/>
    <w:rsid w:val="002B4331"/>
    <w:rsid w:val="002E3461"/>
    <w:rsid w:val="003217BA"/>
    <w:rsid w:val="00361ABE"/>
    <w:rsid w:val="00381F01"/>
    <w:rsid w:val="00386724"/>
    <w:rsid w:val="003A02EE"/>
    <w:rsid w:val="00417B4E"/>
    <w:rsid w:val="00453BD5"/>
    <w:rsid w:val="00457CFA"/>
    <w:rsid w:val="004D3425"/>
    <w:rsid w:val="004F50F1"/>
    <w:rsid w:val="00626AB5"/>
    <w:rsid w:val="00650489"/>
    <w:rsid w:val="00695782"/>
    <w:rsid w:val="00743A83"/>
    <w:rsid w:val="00753D26"/>
    <w:rsid w:val="00780C4A"/>
    <w:rsid w:val="007A6EAF"/>
    <w:rsid w:val="008C269F"/>
    <w:rsid w:val="00960D8B"/>
    <w:rsid w:val="00970600"/>
    <w:rsid w:val="009B1013"/>
    <w:rsid w:val="00A0523C"/>
    <w:rsid w:val="00AD1D6F"/>
    <w:rsid w:val="00AE4428"/>
    <w:rsid w:val="00B27309"/>
    <w:rsid w:val="00B82063"/>
    <w:rsid w:val="00BA403B"/>
    <w:rsid w:val="00BA4B94"/>
    <w:rsid w:val="00BC0EE3"/>
    <w:rsid w:val="00CD37F7"/>
    <w:rsid w:val="00CF499D"/>
    <w:rsid w:val="00D03F46"/>
    <w:rsid w:val="00D0624A"/>
    <w:rsid w:val="00D44D39"/>
    <w:rsid w:val="00D52983"/>
    <w:rsid w:val="00D83CAC"/>
    <w:rsid w:val="00D8777B"/>
    <w:rsid w:val="00DC0702"/>
    <w:rsid w:val="00E0610E"/>
    <w:rsid w:val="00E372F5"/>
    <w:rsid w:val="00E375B0"/>
    <w:rsid w:val="00ED3BE9"/>
    <w:rsid w:val="00ED58B6"/>
    <w:rsid w:val="00EF6DF0"/>
    <w:rsid w:val="00F47B88"/>
    <w:rsid w:val="00FA22EE"/>
    <w:rsid w:val="00FA46CE"/>
    <w:rsid w:val="00FA69EA"/>
    <w:rsid w:val="00FE069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State"/>
  <w:shapeDefaults>
    <o:shapedefaults v:ext="edit" spidmax="1026"/>
    <o:shapelayout v:ext="edit">
      <o:idmap v:ext="edit" data="1"/>
    </o:shapelayout>
  </w:shapeDefaults>
  <w:decimalSymbol w:val=","/>
  <w:listSeparator w:val=";"/>
  <w14:docId w14:val="3D3FB78E"/>
  <w15:chartTrackingRefBased/>
  <w15:docId w15:val="{3AE1985B-9392-44B0-9EFF-8CB931E85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b-NO" w:eastAsia="nb-NO"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Verdana" w:hAnsi="Verdana"/>
    </w:rPr>
  </w:style>
  <w:style w:type="paragraph" w:styleId="Overskrift1">
    <w:name w:val="heading 1"/>
    <w:basedOn w:val="Normal"/>
    <w:next w:val="Brdtekst"/>
    <w:qFormat/>
    <w:rsid w:val="00ED3BE9"/>
    <w:pPr>
      <w:keepNext/>
      <w:numPr>
        <w:numId w:val="11"/>
      </w:numPr>
      <w:spacing w:before="360" w:after="240"/>
      <w:ind w:left="431" w:hanging="431"/>
      <w:outlineLvl w:val="0"/>
    </w:pPr>
    <w:rPr>
      <w:rFonts w:ascii="Arial" w:hAnsi="Arial" w:cs="Arial"/>
      <w:b/>
      <w:bCs/>
      <w:caps/>
      <w:kern w:val="32"/>
      <w:sz w:val="32"/>
      <w:szCs w:val="32"/>
    </w:rPr>
  </w:style>
  <w:style w:type="paragraph" w:styleId="Overskrift2">
    <w:name w:val="heading 2"/>
    <w:basedOn w:val="Normal"/>
    <w:next w:val="Brdtekst"/>
    <w:qFormat/>
    <w:rsid w:val="00FA69EA"/>
    <w:pPr>
      <w:keepNext/>
      <w:numPr>
        <w:ilvl w:val="1"/>
        <w:numId w:val="11"/>
      </w:numPr>
      <w:spacing w:before="240" w:after="60"/>
      <w:outlineLvl w:val="1"/>
    </w:pPr>
    <w:rPr>
      <w:rFonts w:ascii="Arial" w:hAnsi="Arial" w:cs="Arial"/>
      <w:b/>
      <w:bCs/>
      <w:i/>
      <w:iCs/>
      <w:sz w:val="28"/>
      <w:szCs w:val="28"/>
    </w:rPr>
  </w:style>
  <w:style w:type="paragraph" w:styleId="Overskrift3">
    <w:name w:val="heading 3"/>
    <w:basedOn w:val="Normal"/>
    <w:next w:val="Brdtekst"/>
    <w:qFormat/>
    <w:rsid w:val="00FA69EA"/>
    <w:pPr>
      <w:keepNext/>
      <w:numPr>
        <w:ilvl w:val="2"/>
        <w:numId w:val="11"/>
      </w:numPr>
      <w:spacing w:before="240" w:after="60"/>
      <w:outlineLvl w:val="2"/>
    </w:pPr>
    <w:rPr>
      <w:rFonts w:ascii="Arial" w:hAnsi="Arial" w:cs="Arial"/>
      <w:b/>
      <w:bCs/>
      <w:sz w:val="26"/>
      <w:szCs w:val="26"/>
    </w:rPr>
  </w:style>
  <w:style w:type="paragraph" w:styleId="Overskrift4">
    <w:name w:val="heading 4"/>
    <w:basedOn w:val="Normal"/>
    <w:next w:val="Normal"/>
    <w:qFormat/>
    <w:rsid w:val="00FA69EA"/>
    <w:pPr>
      <w:keepNext/>
      <w:numPr>
        <w:ilvl w:val="3"/>
        <w:numId w:val="11"/>
      </w:numPr>
      <w:spacing w:before="240" w:after="60"/>
      <w:outlineLvl w:val="3"/>
    </w:pPr>
    <w:rPr>
      <w:rFonts w:ascii="Times New Roman" w:hAnsi="Times New Roman"/>
      <w:b/>
      <w:bCs/>
      <w:sz w:val="28"/>
      <w:szCs w:val="28"/>
    </w:rPr>
  </w:style>
  <w:style w:type="paragraph" w:styleId="Overskrift5">
    <w:name w:val="heading 5"/>
    <w:basedOn w:val="Normal"/>
    <w:next w:val="Normal"/>
    <w:qFormat/>
    <w:rsid w:val="00FA69EA"/>
    <w:pPr>
      <w:numPr>
        <w:ilvl w:val="4"/>
        <w:numId w:val="11"/>
      </w:numPr>
      <w:spacing w:before="240" w:after="60"/>
      <w:outlineLvl w:val="4"/>
    </w:pPr>
    <w:rPr>
      <w:b/>
      <w:bCs/>
      <w:i/>
      <w:iCs/>
      <w:sz w:val="26"/>
      <w:szCs w:val="26"/>
    </w:rPr>
  </w:style>
  <w:style w:type="paragraph" w:styleId="Overskrift6">
    <w:name w:val="heading 6"/>
    <w:basedOn w:val="Normal"/>
    <w:next w:val="Normal"/>
    <w:qFormat/>
    <w:rsid w:val="00FA69EA"/>
    <w:pPr>
      <w:numPr>
        <w:ilvl w:val="5"/>
        <w:numId w:val="11"/>
      </w:numPr>
      <w:spacing w:before="240" w:after="60"/>
      <w:outlineLvl w:val="5"/>
    </w:pPr>
    <w:rPr>
      <w:rFonts w:ascii="Times New Roman" w:hAnsi="Times New Roman"/>
      <w:b/>
      <w:bCs/>
      <w:sz w:val="22"/>
      <w:szCs w:val="22"/>
    </w:rPr>
  </w:style>
  <w:style w:type="paragraph" w:styleId="Overskrift7">
    <w:name w:val="heading 7"/>
    <w:basedOn w:val="Normal"/>
    <w:next w:val="Normal"/>
    <w:qFormat/>
    <w:rsid w:val="00FA69EA"/>
    <w:pPr>
      <w:numPr>
        <w:ilvl w:val="6"/>
        <w:numId w:val="11"/>
      </w:numPr>
      <w:spacing w:before="240" w:after="60"/>
      <w:outlineLvl w:val="6"/>
    </w:pPr>
    <w:rPr>
      <w:rFonts w:ascii="Times New Roman" w:hAnsi="Times New Roman"/>
      <w:sz w:val="24"/>
      <w:szCs w:val="24"/>
    </w:rPr>
  </w:style>
  <w:style w:type="paragraph" w:styleId="Overskrift8">
    <w:name w:val="heading 8"/>
    <w:basedOn w:val="Normal"/>
    <w:next w:val="Normal"/>
    <w:qFormat/>
    <w:rsid w:val="00FA69EA"/>
    <w:pPr>
      <w:numPr>
        <w:ilvl w:val="7"/>
        <w:numId w:val="11"/>
      </w:numPr>
      <w:spacing w:before="240" w:after="60"/>
      <w:outlineLvl w:val="7"/>
    </w:pPr>
    <w:rPr>
      <w:rFonts w:ascii="Times New Roman" w:hAnsi="Times New Roman"/>
      <w:i/>
      <w:iCs/>
      <w:sz w:val="24"/>
      <w:szCs w:val="24"/>
    </w:rPr>
  </w:style>
  <w:style w:type="paragraph" w:styleId="Overskrift9">
    <w:name w:val="heading 9"/>
    <w:basedOn w:val="Normal"/>
    <w:next w:val="Normal"/>
    <w:qFormat/>
    <w:rsid w:val="00FA69EA"/>
    <w:pPr>
      <w:numPr>
        <w:ilvl w:val="8"/>
        <w:numId w:val="11"/>
      </w:numPr>
      <w:spacing w:before="240" w:after="60"/>
      <w:outlineLvl w:val="8"/>
    </w:pPr>
    <w:rPr>
      <w:rFonts w:ascii="Arial" w:hAnsi="Arial" w:cs="Arial"/>
      <w:sz w:val="22"/>
      <w:szCs w:val="22"/>
    </w:rPr>
  </w:style>
  <w:style w:type="character" w:default="1" w:styleId="Standardskriftforavsnitt">
    <w:name w:val="Default Paragraph Font"/>
    <w:semiHidden/>
  </w:style>
  <w:style w:type="table" w:default="1" w:styleId="Vanligtabell">
    <w:name w:val="Normal Table"/>
    <w:semiHidden/>
    <w:tblPr>
      <w:tblInd w:w="0" w:type="dxa"/>
      <w:tblCellMar>
        <w:top w:w="0" w:type="dxa"/>
        <w:left w:w="108" w:type="dxa"/>
        <w:bottom w:w="0" w:type="dxa"/>
        <w:right w:w="108" w:type="dxa"/>
      </w:tblCellMar>
    </w:tblPr>
  </w:style>
  <w:style w:type="numbering" w:default="1" w:styleId="Ingenliste">
    <w:name w:val="No List"/>
    <w:semiHidden/>
  </w:style>
  <w:style w:type="paragraph" w:customStyle="1" w:styleId="Tabellovsk">
    <w:name w:val="Tabellovsk"/>
    <w:basedOn w:val="Normal"/>
    <w:pPr>
      <w:tabs>
        <w:tab w:val="left" w:pos="6379"/>
      </w:tabs>
    </w:pPr>
    <w:rPr>
      <w:smallCaps/>
    </w:rPr>
  </w:style>
  <w:style w:type="paragraph" w:styleId="Topptekst">
    <w:name w:val="header"/>
    <w:basedOn w:val="Normal"/>
    <w:next w:val="Normal"/>
    <w:rsid w:val="00743A83"/>
    <w:pPr>
      <w:tabs>
        <w:tab w:val="center" w:pos="4536"/>
        <w:tab w:val="right" w:pos="9639"/>
      </w:tabs>
    </w:pPr>
    <w:rPr>
      <w:smallCaps/>
      <w:sz w:val="24"/>
    </w:rPr>
  </w:style>
  <w:style w:type="paragraph" w:styleId="Bunntekst">
    <w:name w:val="footer"/>
    <w:basedOn w:val="Normal"/>
    <w:rsid w:val="00743A83"/>
    <w:pPr>
      <w:tabs>
        <w:tab w:val="left" w:pos="2268"/>
        <w:tab w:val="left" w:pos="4536"/>
        <w:tab w:val="left" w:pos="6481"/>
        <w:tab w:val="left" w:pos="7797"/>
      </w:tabs>
    </w:pPr>
    <w:rPr>
      <w:sz w:val="16"/>
    </w:rPr>
  </w:style>
  <w:style w:type="character" w:styleId="Hyperkobling">
    <w:name w:val="Hyperlink"/>
    <w:basedOn w:val="Standardskriftforavsnitt"/>
    <w:rPr>
      <w:color w:val="0000FF"/>
      <w:u w:val="single"/>
    </w:rPr>
  </w:style>
  <w:style w:type="character" w:styleId="Fulgthyperkobling">
    <w:name w:val="FollowedHyperlink"/>
    <w:basedOn w:val="Standardskriftforavsnitt"/>
    <w:rPr>
      <w:color w:val="800080"/>
      <w:u w:val="single"/>
    </w:rPr>
  </w:style>
  <w:style w:type="character" w:styleId="Sidetall">
    <w:name w:val="page number"/>
    <w:basedOn w:val="Standardskriftforavsnitt"/>
    <w:rsid w:val="001D6F9B"/>
  </w:style>
  <w:style w:type="paragraph" w:styleId="Tittel">
    <w:name w:val="Title"/>
    <w:basedOn w:val="Normal"/>
    <w:qFormat/>
    <w:rsid w:val="00FA69EA"/>
    <w:pPr>
      <w:spacing w:before="240" w:after="60"/>
      <w:jc w:val="center"/>
    </w:pPr>
    <w:rPr>
      <w:rFonts w:ascii="Arial" w:hAnsi="Arial" w:cs="Arial"/>
      <w:b/>
      <w:bCs/>
      <w:kern w:val="28"/>
      <w:sz w:val="32"/>
      <w:szCs w:val="32"/>
    </w:rPr>
  </w:style>
  <w:style w:type="paragraph" w:styleId="INNH1">
    <w:name w:val="toc 1"/>
    <w:basedOn w:val="Normal"/>
    <w:next w:val="Normal"/>
    <w:semiHidden/>
    <w:rsid w:val="00FA69EA"/>
    <w:pPr>
      <w:spacing w:before="120" w:after="120"/>
    </w:pPr>
    <w:rPr>
      <w:rFonts w:ascii="Times New Roman" w:hAnsi="Times New Roman"/>
      <w:b/>
      <w:bCs/>
      <w:caps/>
    </w:rPr>
  </w:style>
  <w:style w:type="paragraph" w:styleId="INNH3">
    <w:name w:val="toc 3"/>
    <w:basedOn w:val="Normal"/>
    <w:next w:val="Normal"/>
    <w:autoRedefine/>
    <w:semiHidden/>
    <w:rsid w:val="00FA69EA"/>
    <w:pPr>
      <w:ind w:left="400"/>
    </w:pPr>
    <w:rPr>
      <w:rFonts w:ascii="Times New Roman" w:hAnsi="Times New Roman"/>
      <w:i/>
      <w:iCs/>
    </w:rPr>
  </w:style>
  <w:style w:type="paragraph" w:styleId="Brdtekst">
    <w:name w:val="Body Text"/>
    <w:basedOn w:val="Normal"/>
    <w:rsid w:val="00FA69EA"/>
    <w:pPr>
      <w:spacing w:after="120"/>
    </w:pPr>
  </w:style>
  <w:style w:type="paragraph" w:customStyle="1" w:styleId="Comment">
    <w:name w:val="Comment"/>
    <w:basedOn w:val="Brdtekst"/>
    <w:rsid w:val="002B0334"/>
    <w:rPr>
      <w:i/>
      <w:color w:val="0000FF"/>
    </w:rPr>
  </w:style>
  <w:style w:type="paragraph" w:customStyle="1" w:styleId="Definition">
    <w:name w:val="Definition"/>
    <w:basedOn w:val="Normal"/>
    <w:rsid w:val="000551FF"/>
    <w:pPr>
      <w:ind w:left="2268" w:hanging="2268"/>
    </w:pPr>
  </w:style>
  <w:style w:type="paragraph" w:customStyle="1" w:styleId="References">
    <w:name w:val="References"/>
    <w:basedOn w:val="Brdtekst"/>
    <w:rsid w:val="00753D26"/>
    <w:pPr>
      <w:numPr>
        <w:numId w:val="12"/>
      </w:numPr>
    </w:pPr>
  </w:style>
  <w:style w:type="paragraph" w:customStyle="1" w:styleId="Heading1NoNumbering">
    <w:name w:val="Heading 1 NoNumbering"/>
    <w:basedOn w:val="Overskrift1"/>
    <w:next w:val="Brdtekst"/>
    <w:rsid w:val="00EF6DF0"/>
    <w:pPr>
      <w:numPr>
        <w:numId w:val="0"/>
      </w:numPr>
    </w:pPr>
  </w:style>
  <w:style w:type="paragraph" w:styleId="INNH2">
    <w:name w:val="toc 2"/>
    <w:basedOn w:val="Normal"/>
    <w:next w:val="Normal"/>
    <w:autoRedefine/>
    <w:semiHidden/>
    <w:rsid w:val="00EF6DF0"/>
    <w:pPr>
      <w:ind w:left="200"/>
    </w:pPr>
    <w:rPr>
      <w:rFonts w:ascii="Times New Roman" w:hAnsi="Times New Roman"/>
      <w:smallCaps/>
    </w:rPr>
  </w:style>
  <w:style w:type="paragraph" w:styleId="INNH4">
    <w:name w:val="toc 4"/>
    <w:basedOn w:val="Normal"/>
    <w:next w:val="Normal"/>
    <w:autoRedefine/>
    <w:semiHidden/>
    <w:rsid w:val="00EF6DF0"/>
    <w:pPr>
      <w:ind w:left="600"/>
    </w:pPr>
    <w:rPr>
      <w:rFonts w:ascii="Times New Roman" w:hAnsi="Times New Roman"/>
      <w:sz w:val="18"/>
      <w:szCs w:val="18"/>
    </w:rPr>
  </w:style>
  <w:style w:type="paragraph" w:styleId="INNH5">
    <w:name w:val="toc 5"/>
    <w:basedOn w:val="Normal"/>
    <w:next w:val="Normal"/>
    <w:autoRedefine/>
    <w:semiHidden/>
    <w:rsid w:val="00EF6DF0"/>
    <w:pPr>
      <w:ind w:left="800"/>
    </w:pPr>
    <w:rPr>
      <w:rFonts w:ascii="Times New Roman" w:hAnsi="Times New Roman"/>
      <w:sz w:val="18"/>
      <w:szCs w:val="18"/>
    </w:rPr>
  </w:style>
  <w:style w:type="paragraph" w:styleId="INNH6">
    <w:name w:val="toc 6"/>
    <w:basedOn w:val="Normal"/>
    <w:next w:val="Normal"/>
    <w:autoRedefine/>
    <w:semiHidden/>
    <w:rsid w:val="00EF6DF0"/>
    <w:pPr>
      <w:ind w:left="1000"/>
    </w:pPr>
    <w:rPr>
      <w:rFonts w:ascii="Times New Roman" w:hAnsi="Times New Roman"/>
      <w:sz w:val="18"/>
      <w:szCs w:val="18"/>
    </w:rPr>
  </w:style>
  <w:style w:type="paragraph" w:styleId="INNH7">
    <w:name w:val="toc 7"/>
    <w:basedOn w:val="Normal"/>
    <w:next w:val="Normal"/>
    <w:autoRedefine/>
    <w:semiHidden/>
    <w:rsid w:val="00EF6DF0"/>
    <w:pPr>
      <w:ind w:left="1200"/>
    </w:pPr>
    <w:rPr>
      <w:rFonts w:ascii="Times New Roman" w:hAnsi="Times New Roman"/>
      <w:sz w:val="18"/>
      <w:szCs w:val="18"/>
    </w:rPr>
  </w:style>
  <w:style w:type="paragraph" w:styleId="INNH8">
    <w:name w:val="toc 8"/>
    <w:basedOn w:val="Normal"/>
    <w:next w:val="Normal"/>
    <w:autoRedefine/>
    <w:semiHidden/>
    <w:rsid w:val="00EF6DF0"/>
    <w:pPr>
      <w:ind w:left="1400"/>
    </w:pPr>
    <w:rPr>
      <w:rFonts w:ascii="Times New Roman" w:hAnsi="Times New Roman"/>
      <w:sz w:val="18"/>
      <w:szCs w:val="18"/>
    </w:rPr>
  </w:style>
  <w:style w:type="paragraph" w:styleId="INNH9">
    <w:name w:val="toc 9"/>
    <w:basedOn w:val="Normal"/>
    <w:next w:val="Normal"/>
    <w:autoRedefine/>
    <w:semiHidden/>
    <w:rsid w:val="00EF6DF0"/>
    <w:pPr>
      <w:ind w:left="1600"/>
    </w:pPr>
    <w:rPr>
      <w:rFonts w:ascii="Times New Roman" w:hAnsi="Times New Roman"/>
      <w:sz w:val="18"/>
      <w:szCs w:val="18"/>
    </w:rPr>
  </w:style>
  <w:style w:type="paragraph" w:customStyle="1" w:styleId="Informasjon">
    <w:name w:val="Informasjon"/>
    <w:basedOn w:val="Normal"/>
    <w:rsid w:val="00FA22EE"/>
  </w:style>
  <w:style w:type="paragraph" w:customStyle="1" w:styleId="InformasjonUth">
    <w:name w:val="Informasjon Uth"/>
    <w:basedOn w:val="Informasjon"/>
    <w:rsid w:val="00FA22EE"/>
    <w:rPr>
      <w:b/>
    </w:rPr>
  </w:style>
  <w:style w:type="paragraph" w:customStyle="1" w:styleId="HeaderFirstPage">
    <w:name w:val="HeaderFirstPage"/>
    <w:basedOn w:val="Topptekst"/>
    <w:rsid w:val="00743A83"/>
    <w:rPr>
      <w:sz w:val="40"/>
    </w:rPr>
  </w:style>
  <w:style w:type="paragraph" w:customStyle="1" w:styleId="FooterFirstPage">
    <w:name w:val="FooterFirstPage"/>
    <w:basedOn w:val="Bunntekst"/>
    <w:rsid w:val="002B4331"/>
    <w:pPr>
      <w:pBdr>
        <w:top w:val="single" w:sz="4" w:space="1" w:color="auto"/>
      </w:pBdr>
    </w:pPr>
  </w:style>
  <w:style w:type="paragraph" w:customStyle="1" w:styleId="Preface">
    <w:name w:val="Preface"/>
    <w:basedOn w:val="Overskrift1"/>
    <w:rsid w:val="00AD1D6F"/>
    <w:pPr>
      <w:numPr>
        <w:numId w:val="0"/>
      </w:numPr>
      <w:outlineLvl w:val="9"/>
    </w:pPr>
  </w:style>
  <w:style w:type="paragraph" w:customStyle="1" w:styleId="AppendixList">
    <w:name w:val="AppendixList"/>
    <w:basedOn w:val="Normal"/>
    <w:rsid w:val="00037C34"/>
    <w:pPr>
      <w:spacing w:after="120"/>
      <w:ind w:left="2268" w:hanging="2268"/>
    </w:pPr>
  </w:style>
  <w:style w:type="paragraph" w:styleId="Brdtekstinnrykk3">
    <w:name w:val="Body Text Indent 3"/>
    <w:basedOn w:val="Normal"/>
    <w:rsid w:val="004F50F1"/>
    <w:pPr>
      <w:spacing w:after="120"/>
      <w:ind w:left="283"/>
    </w:pPr>
    <w:rPr>
      <w:rFonts w:ascii="Times New Roman" w:hAnsi="Times New Roman"/>
      <w:sz w:val="16"/>
      <w:szCs w:val="16"/>
      <w:lang w:val="en-US" w:eastAsia="en-US"/>
    </w:rPr>
  </w:style>
  <w:style w:type="paragraph" w:customStyle="1" w:styleId="Heading2NoNumbering">
    <w:name w:val="Heading 2 NoNumbering"/>
    <w:basedOn w:val="Overskrift2"/>
    <w:rsid w:val="00BA403B"/>
    <w:pPr>
      <w:numPr>
        <w:ilvl w:val="0"/>
        <w:numId w:val="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722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0" Type="http://schemas.openxmlformats.org/officeDocument/2006/relationships/image" Target="media/image2.wmf"/><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postmottak@hial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r%20Martin\Downloads\Hovedrapport.do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Hovedrapport</Template>
  <TotalTime>13</TotalTime>
  <Pages>9</Pages>
  <Words>2701</Words>
  <Characters>14320</Characters>
  <Application>Microsoft Office Word</Application>
  <DocSecurity>0</DocSecurity>
  <Lines>119</Lines>
  <Paragraphs>33</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Studentoppgave forside</vt:lpstr>
      <vt:lpstr>Studentoppgave forside</vt:lpstr>
    </vt:vector>
  </TitlesOfParts>
  <Company>Høgskolen i Ålesund</Company>
  <LinksUpToDate>false</LinksUpToDate>
  <CharactersWithSpaces>16988</CharactersWithSpaces>
  <SharedDoc>false</SharedDoc>
  <HLinks>
    <vt:vector size="90" baseType="variant">
      <vt:variant>
        <vt:i4>1048627</vt:i4>
      </vt:variant>
      <vt:variant>
        <vt:i4>80</vt:i4>
      </vt:variant>
      <vt:variant>
        <vt:i4>0</vt:i4>
      </vt:variant>
      <vt:variant>
        <vt:i4>5</vt:i4>
      </vt:variant>
      <vt:variant>
        <vt:lpwstr/>
      </vt:variant>
      <vt:variant>
        <vt:lpwstr>_Toc133835296</vt:lpwstr>
      </vt:variant>
      <vt:variant>
        <vt:i4>1048627</vt:i4>
      </vt:variant>
      <vt:variant>
        <vt:i4>74</vt:i4>
      </vt:variant>
      <vt:variant>
        <vt:i4>0</vt:i4>
      </vt:variant>
      <vt:variant>
        <vt:i4>5</vt:i4>
      </vt:variant>
      <vt:variant>
        <vt:lpwstr/>
      </vt:variant>
      <vt:variant>
        <vt:lpwstr>_Toc133835295</vt:lpwstr>
      </vt:variant>
      <vt:variant>
        <vt:i4>1048627</vt:i4>
      </vt:variant>
      <vt:variant>
        <vt:i4>68</vt:i4>
      </vt:variant>
      <vt:variant>
        <vt:i4>0</vt:i4>
      </vt:variant>
      <vt:variant>
        <vt:i4>5</vt:i4>
      </vt:variant>
      <vt:variant>
        <vt:lpwstr/>
      </vt:variant>
      <vt:variant>
        <vt:lpwstr>_Toc133835294</vt:lpwstr>
      </vt:variant>
      <vt:variant>
        <vt:i4>1048627</vt:i4>
      </vt:variant>
      <vt:variant>
        <vt:i4>62</vt:i4>
      </vt:variant>
      <vt:variant>
        <vt:i4>0</vt:i4>
      </vt:variant>
      <vt:variant>
        <vt:i4>5</vt:i4>
      </vt:variant>
      <vt:variant>
        <vt:lpwstr/>
      </vt:variant>
      <vt:variant>
        <vt:lpwstr>_Toc133835293</vt:lpwstr>
      </vt:variant>
      <vt:variant>
        <vt:i4>1048627</vt:i4>
      </vt:variant>
      <vt:variant>
        <vt:i4>56</vt:i4>
      </vt:variant>
      <vt:variant>
        <vt:i4>0</vt:i4>
      </vt:variant>
      <vt:variant>
        <vt:i4>5</vt:i4>
      </vt:variant>
      <vt:variant>
        <vt:lpwstr/>
      </vt:variant>
      <vt:variant>
        <vt:lpwstr>_Toc133835292</vt:lpwstr>
      </vt:variant>
      <vt:variant>
        <vt:i4>1048627</vt:i4>
      </vt:variant>
      <vt:variant>
        <vt:i4>50</vt:i4>
      </vt:variant>
      <vt:variant>
        <vt:i4>0</vt:i4>
      </vt:variant>
      <vt:variant>
        <vt:i4>5</vt:i4>
      </vt:variant>
      <vt:variant>
        <vt:lpwstr/>
      </vt:variant>
      <vt:variant>
        <vt:lpwstr>_Toc133835291</vt:lpwstr>
      </vt:variant>
      <vt:variant>
        <vt:i4>1048627</vt:i4>
      </vt:variant>
      <vt:variant>
        <vt:i4>44</vt:i4>
      </vt:variant>
      <vt:variant>
        <vt:i4>0</vt:i4>
      </vt:variant>
      <vt:variant>
        <vt:i4>5</vt:i4>
      </vt:variant>
      <vt:variant>
        <vt:lpwstr/>
      </vt:variant>
      <vt:variant>
        <vt:lpwstr>_Toc133835290</vt:lpwstr>
      </vt:variant>
      <vt:variant>
        <vt:i4>1114163</vt:i4>
      </vt:variant>
      <vt:variant>
        <vt:i4>38</vt:i4>
      </vt:variant>
      <vt:variant>
        <vt:i4>0</vt:i4>
      </vt:variant>
      <vt:variant>
        <vt:i4>5</vt:i4>
      </vt:variant>
      <vt:variant>
        <vt:lpwstr/>
      </vt:variant>
      <vt:variant>
        <vt:lpwstr>_Toc133835289</vt:lpwstr>
      </vt:variant>
      <vt:variant>
        <vt:i4>1114163</vt:i4>
      </vt:variant>
      <vt:variant>
        <vt:i4>32</vt:i4>
      </vt:variant>
      <vt:variant>
        <vt:i4>0</vt:i4>
      </vt:variant>
      <vt:variant>
        <vt:i4>5</vt:i4>
      </vt:variant>
      <vt:variant>
        <vt:lpwstr/>
      </vt:variant>
      <vt:variant>
        <vt:lpwstr>_Toc133835288</vt:lpwstr>
      </vt:variant>
      <vt:variant>
        <vt:i4>1114163</vt:i4>
      </vt:variant>
      <vt:variant>
        <vt:i4>26</vt:i4>
      </vt:variant>
      <vt:variant>
        <vt:i4>0</vt:i4>
      </vt:variant>
      <vt:variant>
        <vt:i4>5</vt:i4>
      </vt:variant>
      <vt:variant>
        <vt:lpwstr/>
      </vt:variant>
      <vt:variant>
        <vt:lpwstr>_Toc133835287</vt:lpwstr>
      </vt:variant>
      <vt:variant>
        <vt:i4>1114163</vt:i4>
      </vt:variant>
      <vt:variant>
        <vt:i4>20</vt:i4>
      </vt:variant>
      <vt:variant>
        <vt:i4>0</vt:i4>
      </vt:variant>
      <vt:variant>
        <vt:i4>5</vt:i4>
      </vt:variant>
      <vt:variant>
        <vt:lpwstr/>
      </vt:variant>
      <vt:variant>
        <vt:lpwstr>_Toc133835286</vt:lpwstr>
      </vt:variant>
      <vt:variant>
        <vt:i4>1114163</vt:i4>
      </vt:variant>
      <vt:variant>
        <vt:i4>14</vt:i4>
      </vt:variant>
      <vt:variant>
        <vt:i4>0</vt:i4>
      </vt:variant>
      <vt:variant>
        <vt:i4>5</vt:i4>
      </vt:variant>
      <vt:variant>
        <vt:lpwstr/>
      </vt:variant>
      <vt:variant>
        <vt:lpwstr>_Toc133835285</vt:lpwstr>
      </vt:variant>
      <vt:variant>
        <vt:i4>1114163</vt:i4>
      </vt:variant>
      <vt:variant>
        <vt:i4>8</vt:i4>
      </vt:variant>
      <vt:variant>
        <vt:i4>0</vt:i4>
      </vt:variant>
      <vt:variant>
        <vt:i4>5</vt:i4>
      </vt:variant>
      <vt:variant>
        <vt:lpwstr/>
      </vt:variant>
      <vt:variant>
        <vt:lpwstr>_Toc133835284</vt:lpwstr>
      </vt:variant>
      <vt:variant>
        <vt:i4>1114163</vt:i4>
      </vt:variant>
      <vt:variant>
        <vt:i4>2</vt:i4>
      </vt:variant>
      <vt:variant>
        <vt:i4>0</vt:i4>
      </vt:variant>
      <vt:variant>
        <vt:i4>5</vt:i4>
      </vt:variant>
      <vt:variant>
        <vt:lpwstr/>
      </vt:variant>
      <vt:variant>
        <vt:lpwstr>_Toc133835283</vt:lpwstr>
      </vt:variant>
      <vt:variant>
        <vt:i4>1900597</vt:i4>
      </vt:variant>
      <vt:variant>
        <vt:i4>3</vt:i4>
      </vt:variant>
      <vt:variant>
        <vt:i4>0</vt:i4>
      </vt:variant>
      <vt:variant>
        <vt:i4>5</vt:i4>
      </vt:variant>
      <vt:variant>
        <vt:lpwstr>mailto:postmottak@hials.no</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Studentoppgave forside</dc:title>
  <dc:subject/>
  <dc:creator>Per Martin Leinan</dc:creator>
  <cp:keywords/>
  <dc:description/>
  <cp:lastModifiedBy>Per Martin Leinan</cp:lastModifiedBy>
  <cp:revision>3</cp:revision>
  <cp:lastPrinted>2006-04-21T11:30:00Z</cp:lastPrinted>
  <dcterms:created xsi:type="dcterms:W3CDTF">2015-10-28T08:53:00Z</dcterms:created>
  <dcterms:modified xsi:type="dcterms:W3CDTF">2015-10-28T09:06:00Z</dcterms:modified>
</cp:coreProperties>
</file>